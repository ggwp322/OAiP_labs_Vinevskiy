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C6E" w:rsidRDefault="001A3C6E" w:rsidP="00D0564D">
      <w:pPr>
        <w:pStyle w:val="NormalWeb"/>
        <w:jc w:val="center"/>
      </w:pPr>
      <w:r>
        <w:t>МИНОБРНАУКИ РОССИИ</w:t>
      </w:r>
    </w:p>
    <w:p w:rsidR="001A3C6E" w:rsidRDefault="001A3C6E" w:rsidP="00D0564D">
      <w:pPr>
        <w:pStyle w:val="NormalWeb"/>
        <w:jc w:val="center"/>
      </w:pPr>
      <w:r>
        <w:t>Федеральное государственное автономное</w:t>
      </w:r>
    </w:p>
    <w:p w:rsidR="001A3C6E" w:rsidRDefault="001A3C6E" w:rsidP="00D0564D">
      <w:pPr>
        <w:pStyle w:val="NormalWeb"/>
        <w:jc w:val="center"/>
      </w:pPr>
      <w:r>
        <w:t>образовательное учреждение высшего образования</w:t>
      </w:r>
    </w:p>
    <w:p w:rsidR="001A3C6E" w:rsidRDefault="001A3C6E" w:rsidP="00D0564D">
      <w:pPr>
        <w:pStyle w:val="NormalWeb"/>
        <w:jc w:val="center"/>
      </w:pPr>
      <w:r>
        <w:t>«ЮЖНЫЙ ФЕДЕРАЛЬНЫЙ УНИВЕРСИТЕТ»</w:t>
      </w:r>
    </w:p>
    <w:p w:rsidR="001A3C6E" w:rsidRDefault="001A3C6E" w:rsidP="00D0564D">
      <w:pPr>
        <w:pStyle w:val="NormalWeb"/>
        <w:jc w:val="center"/>
      </w:pPr>
      <w:r>
        <w:t>Институт компьютерных технологий и информационной безопасности</w:t>
      </w:r>
    </w:p>
    <w:p w:rsidR="001A3C6E" w:rsidRDefault="001A3C6E" w:rsidP="00D0564D">
      <w:pPr>
        <w:pStyle w:val="NormalWeb"/>
        <w:jc w:val="center"/>
      </w:pPr>
      <w:r>
        <w:t>Кафедра информационно-аналитических систем безопасности</w:t>
      </w:r>
    </w:p>
    <w:p w:rsidR="001A3C6E" w:rsidRDefault="001A3C6E" w:rsidP="00D0564D">
      <w:pPr>
        <w:pStyle w:val="NormalWeb"/>
        <w:jc w:val="center"/>
      </w:pPr>
      <w:r>
        <w:t>имени Л.С. Берштейна</w:t>
      </w:r>
    </w:p>
    <w:p w:rsidR="001A3C6E" w:rsidRDefault="001A3C6E" w:rsidP="00C91CD8">
      <w:pPr>
        <w:jc w:val="center"/>
        <w:textAlignment w:val="baseline"/>
        <w:rPr>
          <w:b/>
          <w:bCs/>
          <w:sz w:val="36"/>
        </w:rPr>
      </w:pPr>
    </w:p>
    <w:p w:rsidR="001A3C6E" w:rsidRPr="00C91CD8" w:rsidRDefault="001A3C6E" w:rsidP="00D0564D">
      <w:pPr>
        <w:jc w:val="center"/>
        <w:textAlignment w:val="baseline"/>
        <w:rPr>
          <w:b/>
          <w:sz w:val="44"/>
        </w:rPr>
      </w:pPr>
      <w:r w:rsidRPr="00C91CD8">
        <w:rPr>
          <w:b/>
          <w:sz w:val="44"/>
        </w:rPr>
        <w:t>Лабораторная работа №1</w:t>
      </w:r>
    </w:p>
    <w:p w:rsidR="001A3C6E" w:rsidRDefault="001A3C6E" w:rsidP="00D0564D">
      <w:pPr>
        <w:jc w:val="center"/>
        <w:textAlignment w:val="baseline"/>
        <w:rPr>
          <w:sz w:val="28"/>
        </w:rPr>
      </w:pPr>
      <w:r w:rsidRPr="004C7433">
        <w:rPr>
          <w:sz w:val="28"/>
        </w:rPr>
        <w:t>по дисциплине</w:t>
      </w:r>
    </w:p>
    <w:p w:rsidR="001A3C6E" w:rsidRPr="004C7433" w:rsidRDefault="001A3C6E" w:rsidP="00D0564D">
      <w:pPr>
        <w:jc w:val="center"/>
        <w:textAlignment w:val="baseline"/>
        <w:rPr>
          <w:rFonts w:ascii="Calibri" w:hAnsi="Calibri"/>
          <w:sz w:val="12"/>
          <w:szCs w:val="12"/>
        </w:rPr>
      </w:pPr>
      <w:r w:rsidRPr="004C7433">
        <w:rPr>
          <w:i/>
          <w:iCs/>
        </w:rPr>
        <w:t> </w:t>
      </w:r>
      <w:r w:rsidRPr="00C91CD8">
        <w:rPr>
          <w:sz w:val="36"/>
          <w:u w:val="single"/>
        </w:rPr>
        <w:t>Основы алгоритмизации и программирования</w:t>
      </w:r>
    </w:p>
    <w:p w:rsidR="001A3C6E" w:rsidRDefault="001A3C6E" w:rsidP="00D0564D">
      <w:pPr>
        <w:jc w:val="center"/>
        <w:textAlignment w:val="baseline"/>
        <w:rPr>
          <w:vertAlign w:val="superscript"/>
        </w:rPr>
      </w:pPr>
      <w:r w:rsidRPr="004C7433">
        <w:rPr>
          <w:vertAlign w:val="superscript"/>
        </w:rPr>
        <w:t>(наименование дисциплины)</w:t>
      </w:r>
    </w:p>
    <w:p w:rsidR="001A3C6E" w:rsidRPr="004C7433" w:rsidRDefault="001A3C6E" w:rsidP="00D0564D">
      <w:pPr>
        <w:jc w:val="center"/>
        <w:textAlignment w:val="baseline"/>
        <w:rPr>
          <w:rFonts w:ascii="Calibri" w:hAnsi="Calibri"/>
          <w:sz w:val="12"/>
          <w:szCs w:val="12"/>
        </w:rPr>
      </w:pPr>
    </w:p>
    <w:p w:rsidR="001A3C6E" w:rsidRDefault="001A3C6E" w:rsidP="00D0564D">
      <w:pPr>
        <w:jc w:val="center"/>
        <w:textAlignment w:val="baseline"/>
        <w:rPr>
          <w:sz w:val="28"/>
        </w:rPr>
      </w:pPr>
      <w:r>
        <w:rPr>
          <w:sz w:val="28"/>
        </w:rPr>
        <w:t>На тему</w:t>
      </w:r>
      <w:r w:rsidRPr="00D0564D">
        <w:rPr>
          <w:sz w:val="28"/>
        </w:rPr>
        <w:t xml:space="preserve"> </w:t>
      </w:r>
    </w:p>
    <w:p w:rsidR="001A3C6E" w:rsidRPr="004C7433" w:rsidRDefault="001A3C6E" w:rsidP="00D0564D">
      <w:pPr>
        <w:jc w:val="center"/>
        <w:textAlignment w:val="baseline"/>
        <w:rPr>
          <w:rFonts w:ascii="Calibri" w:hAnsi="Calibri"/>
          <w:sz w:val="12"/>
          <w:szCs w:val="12"/>
        </w:rPr>
      </w:pPr>
      <w:r w:rsidRPr="004C7433">
        <w:rPr>
          <w:i/>
          <w:iCs/>
        </w:rPr>
        <w:t> </w:t>
      </w:r>
      <w:r>
        <w:rPr>
          <w:sz w:val="36"/>
          <w:u w:val="single"/>
        </w:rPr>
        <w:t>Знакомство со средой программирования</w:t>
      </w:r>
    </w:p>
    <w:p w:rsidR="001A3C6E" w:rsidRDefault="001A3C6E" w:rsidP="00D0564D">
      <w:pPr>
        <w:jc w:val="center"/>
        <w:textAlignment w:val="baseline"/>
        <w:rPr>
          <w:vertAlign w:val="superscript"/>
        </w:rPr>
      </w:pPr>
      <w:r w:rsidRPr="004C7433">
        <w:rPr>
          <w:vertAlign w:val="superscript"/>
        </w:rPr>
        <w:t xml:space="preserve">(наименование </w:t>
      </w:r>
      <w:r>
        <w:rPr>
          <w:vertAlign w:val="superscript"/>
        </w:rPr>
        <w:t>темы</w:t>
      </w:r>
      <w:r w:rsidRPr="004C7433">
        <w:rPr>
          <w:vertAlign w:val="superscript"/>
        </w:rPr>
        <w:t>)</w:t>
      </w:r>
    </w:p>
    <w:p w:rsidR="001A3C6E" w:rsidRDefault="001A3C6E" w:rsidP="00D0564D"/>
    <w:p w:rsidR="001A3C6E" w:rsidRDefault="001A3C6E" w:rsidP="00D0564D">
      <w:r>
        <w:t xml:space="preserve">                                                                             Вариант №5.</w:t>
      </w:r>
    </w:p>
    <w:p w:rsidR="001A3C6E" w:rsidRDefault="001A3C6E" w:rsidP="00D0564D">
      <w:pPr>
        <w:pStyle w:val="NormalWeb"/>
        <w:jc w:val="right"/>
      </w:pPr>
      <w:r w:rsidRPr="00D0564D">
        <w:t>Вып</w:t>
      </w:r>
      <w:r>
        <w:t xml:space="preserve">олнил: </w:t>
      </w:r>
    </w:p>
    <w:p w:rsidR="001A3C6E" w:rsidRDefault="001A3C6E" w:rsidP="00D0564D">
      <w:pPr>
        <w:pStyle w:val="NormalWeb"/>
        <w:jc w:val="right"/>
      </w:pPr>
      <w:r w:rsidRPr="00D0564D">
        <w:t>студент гр.</w:t>
      </w:r>
      <w:r>
        <w:t xml:space="preserve"> КТбо1-8 </w:t>
      </w:r>
    </w:p>
    <w:p w:rsidR="001A3C6E" w:rsidRDefault="001A3C6E" w:rsidP="00D0564D">
      <w:pPr>
        <w:pStyle w:val="NormalWeb"/>
        <w:jc w:val="right"/>
      </w:pPr>
      <w:r w:rsidRPr="00D0564D">
        <w:t xml:space="preserve">Виневский М.В. </w:t>
      </w:r>
    </w:p>
    <w:p w:rsidR="001A3C6E" w:rsidRPr="00D0564D" w:rsidRDefault="001A3C6E" w:rsidP="00D0564D">
      <w:pPr>
        <w:pStyle w:val="NormalWeb"/>
        <w:jc w:val="right"/>
      </w:pPr>
      <w:r w:rsidRPr="00E10268">
        <w:t>“</w:t>
      </w:r>
      <w:r>
        <w:t>_</w:t>
      </w:r>
      <w:r w:rsidRPr="00E10268">
        <w:t>”</w:t>
      </w:r>
      <w:r>
        <w:t xml:space="preserve"> _______2017г.</w:t>
      </w:r>
    </w:p>
    <w:p w:rsidR="001A3C6E" w:rsidRPr="00D0564D" w:rsidRDefault="001A3C6E" w:rsidP="00D0564D">
      <w:pPr>
        <w:pStyle w:val="NormalWeb"/>
        <w:jc w:val="right"/>
      </w:pPr>
      <w:r w:rsidRPr="00D0564D">
        <w:t xml:space="preserve">Проверил: </w:t>
      </w:r>
    </w:p>
    <w:p w:rsidR="001A3C6E" w:rsidRDefault="001A3C6E" w:rsidP="00D0564D">
      <w:pPr>
        <w:pStyle w:val="NormalWeb"/>
        <w:jc w:val="right"/>
      </w:pPr>
      <w:r>
        <w:t xml:space="preserve">Профессор кафедры ИАСБ ИКТИБ </w:t>
      </w:r>
    </w:p>
    <w:p w:rsidR="001A3C6E" w:rsidRPr="00D0564D" w:rsidRDefault="001A3C6E" w:rsidP="00D0564D">
      <w:pPr>
        <w:pStyle w:val="NormalWeb"/>
        <w:jc w:val="right"/>
      </w:pPr>
      <w:r>
        <w:t>Беляков С.Л.</w:t>
      </w:r>
      <w:r w:rsidRPr="00D0564D">
        <w:t xml:space="preserve">  </w:t>
      </w:r>
    </w:p>
    <w:p w:rsidR="001A3C6E" w:rsidRDefault="001A3C6E" w:rsidP="00D0564D">
      <w:pPr>
        <w:pStyle w:val="NormalWeb"/>
        <w:jc w:val="right"/>
      </w:pPr>
      <w:r w:rsidRPr="00274791">
        <w:t>“</w:t>
      </w:r>
      <w:r>
        <w:t xml:space="preserve"> _”______</w:t>
      </w:r>
      <w:smartTag w:uri="urn:schemas-microsoft-com:office:smarttags" w:element="metricconverter">
        <w:smartTagPr>
          <w:attr w:name="ProductID" w:val="2017 г"/>
        </w:smartTagPr>
        <w:r w:rsidRPr="00D0564D">
          <w:t>2017</w:t>
        </w:r>
        <w:r>
          <w:t xml:space="preserve"> г</w:t>
        </w:r>
      </w:smartTag>
      <w:r>
        <w:t xml:space="preserve">. </w:t>
      </w:r>
    </w:p>
    <w:p w:rsidR="001A3C6E" w:rsidRDefault="001A3C6E" w:rsidP="00C91CD8">
      <w:pPr>
        <w:jc w:val="center"/>
        <w:textAlignment w:val="baseline"/>
        <w:rPr>
          <w:b/>
          <w:bCs/>
          <w:sz w:val="36"/>
        </w:rPr>
      </w:pPr>
    </w:p>
    <w:p w:rsidR="001A3C6E" w:rsidRDefault="001A3C6E" w:rsidP="00C91CD8">
      <w:pPr>
        <w:jc w:val="center"/>
        <w:textAlignment w:val="baseline"/>
        <w:rPr>
          <w:b/>
          <w:bCs/>
          <w:sz w:val="36"/>
        </w:rPr>
      </w:pPr>
    </w:p>
    <w:p w:rsidR="001A3C6E" w:rsidRDefault="001A3C6E" w:rsidP="00C91CD8">
      <w:pPr>
        <w:jc w:val="center"/>
        <w:textAlignment w:val="baseline"/>
        <w:rPr>
          <w:b/>
          <w:sz w:val="44"/>
        </w:rPr>
      </w:pPr>
    </w:p>
    <w:p w:rsidR="001A3C6E" w:rsidRDefault="001A3C6E" w:rsidP="00C91CD8">
      <w:pPr>
        <w:jc w:val="center"/>
        <w:textAlignment w:val="baseline"/>
        <w:rPr>
          <w:b/>
          <w:sz w:val="44"/>
        </w:rPr>
      </w:pPr>
    </w:p>
    <w:p w:rsidR="001A3C6E" w:rsidRDefault="001A3C6E" w:rsidP="00C91CD8">
      <w:pPr>
        <w:jc w:val="center"/>
        <w:textAlignment w:val="baseline"/>
        <w:rPr>
          <w:b/>
          <w:sz w:val="44"/>
        </w:rPr>
      </w:pPr>
    </w:p>
    <w:p w:rsidR="001A3C6E" w:rsidRDefault="001A3C6E" w:rsidP="00274791">
      <w:pPr>
        <w:jc w:val="center"/>
      </w:pPr>
      <w:r>
        <w:t>Таганрог, 2017</w:t>
      </w:r>
    </w:p>
    <w:p w:rsidR="001A3C6E" w:rsidRPr="00B92F15" w:rsidRDefault="001A3C6E" w:rsidP="00B92F15">
      <w:pPr>
        <w:jc w:val="center"/>
        <w:rPr>
          <w:b/>
          <w:sz w:val="48"/>
          <w:szCs w:val="48"/>
        </w:rPr>
      </w:pPr>
      <w:r w:rsidRPr="00B92F15">
        <w:rPr>
          <w:b/>
          <w:sz w:val="48"/>
          <w:szCs w:val="48"/>
        </w:rPr>
        <w:t>Оглавление</w:t>
      </w:r>
    </w:p>
    <w:p w:rsidR="001A3C6E" w:rsidRDefault="001A3C6E" w:rsidP="00B92F15">
      <w:pPr>
        <w:jc w:val="center"/>
        <w:rPr>
          <w:sz w:val="48"/>
          <w:szCs w:val="48"/>
        </w:rPr>
      </w:pPr>
    </w:p>
    <w:p w:rsidR="001A3C6E" w:rsidRDefault="001A3C6E" w:rsidP="00B92F15">
      <w:pPr>
        <w:jc w:val="center"/>
        <w:rPr>
          <w:sz w:val="48"/>
          <w:szCs w:val="48"/>
        </w:rPr>
      </w:pPr>
    </w:p>
    <w:p w:rsidR="001A3C6E" w:rsidRDefault="001A3C6E" w:rsidP="00B92F15">
      <w:pPr>
        <w:jc w:val="center"/>
        <w:rPr>
          <w:sz w:val="48"/>
          <w:szCs w:val="48"/>
        </w:rPr>
      </w:pPr>
    </w:p>
    <w:p w:rsidR="001A3C6E" w:rsidRDefault="001A3C6E" w:rsidP="00B92F15">
      <w:pPr>
        <w:jc w:val="center"/>
        <w:rPr>
          <w:sz w:val="48"/>
          <w:szCs w:val="48"/>
        </w:rPr>
      </w:pPr>
    </w:p>
    <w:p w:rsidR="001A3C6E" w:rsidRDefault="001A3C6E" w:rsidP="00B92F15">
      <w:pPr>
        <w:jc w:val="center"/>
        <w:rPr>
          <w:sz w:val="48"/>
          <w:szCs w:val="48"/>
        </w:rPr>
      </w:pPr>
    </w:p>
    <w:p w:rsidR="001A3C6E" w:rsidRDefault="001A3C6E" w:rsidP="00B92F15">
      <w:pPr>
        <w:jc w:val="center"/>
        <w:rPr>
          <w:sz w:val="48"/>
          <w:szCs w:val="48"/>
        </w:rPr>
      </w:pPr>
    </w:p>
    <w:p w:rsidR="001A3C6E" w:rsidRPr="00B92F15" w:rsidRDefault="001A3C6E" w:rsidP="00B92F15">
      <w:pPr>
        <w:jc w:val="center"/>
        <w:rPr>
          <w:sz w:val="48"/>
          <w:szCs w:val="48"/>
        </w:rPr>
      </w:pPr>
    </w:p>
    <w:p w:rsidR="001A3C6E" w:rsidRPr="00B92F15" w:rsidRDefault="001A3C6E">
      <w:pPr>
        <w:pStyle w:val="TOC1"/>
        <w:tabs>
          <w:tab w:val="right" w:leader="dot" w:pos="10456"/>
        </w:tabs>
        <w:rPr>
          <w:noProof/>
          <w:sz w:val="44"/>
          <w:szCs w:val="44"/>
        </w:rPr>
      </w:pPr>
      <w:r w:rsidRPr="00B92F15">
        <w:rPr>
          <w:b/>
          <w:sz w:val="44"/>
          <w:szCs w:val="44"/>
          <w:lang w:val="en-US" w:eastAsia="en-US"/>
        </w:rPr>
        <w:fldChar w:fldCharType="begin"/>
      </w:r>
      <w:r w:rsidRPr="00B92F15">
        <w:rPr>
          <w:b/>
          <w:sz w:val="44"/>
          <w:szCs w:val="44"/>
          <w:lang w:val="en-US" w:eastAsia="en-US"/>
        </w:rPr>
        <w:instrText xml:space="preserve"> TOC \o "1-3" \h \z \u \t "Заголовок 4;3;Заголовок 5;3;Заголовок 6;3;Заголовок 7;3;Заголовок 8;3" </w:instrText>
      </w:r>
      <w:r w:rsidRPr="00B92F15">
        <w:rPr>
          <w:b/>
          <w:sz w:val="44"/>
          <w:szCs w:val="44"/>
          <w:lang w:val="en-US" w:eastAsia="en-US"/>
        </w:rPr>
        <w:fldChar w:fldCharType="separate"/>
      </w:r>
      <w:hyperlink w:anchor="_Toc495685756" w:history="1">
        <w:r w:rsidRPr="00B92F15">
          <w:rPr>
            <w:rStyle w:val="Hyperlink"/>
            <w:rFonts w:ascii="Cambria" w:hAnsi="Cambria"/>
            <w:b/>
            <w:noProof/>
            <w:sz w:val="44"/>
            <w:szCs w:val="44"/>
            <w:u w:val="none"/>
          </w:rPr>
          <w:t>Цели работы</w:t>
        </w:r>
        <w:r w:rsidRPr="00B92F15">
          <w:rPr>
            <w:noProof/>
            <w:webHidden/>
            <w:sz w:val="44"/>
            <w:szCs w:val="44"/>
          </w:rPr>
          <w:tab/>
        </w:r>
        <w:r w:rsidRPr="00B92F15">
          <w:rPr>
            <w:noProof/>
            <w:webHidden/>
            <w:sz w:val="44"/>
            <w:szCs w:val="44"/>
          </w:rPr>
          <w:fldChar w:fldCharType="begin"/>
        </w:r>
        <w:r w:rsidRPr="00B92F15">
          <w:rPr>
            <w:noProof/>
            <w:webHidden/>
            <w:sz w:val="44"/>
            <w:szCs w:val="44"/>
          </w:rPr>
          <w:instrText xml:space="preserve"> PAGEREF _Toc495685756 \h </w:instrText>
        </w:r>
        <w:r w:rsidRPr="00CE29AB">
          <w:rPr>
            <w:noProof/>
            <w:sz w:val="44"/>
            <w:szCs w:val="44"/>
          </w:rPr>
        </w:r>
        <w:r w:rsidRPr="00B92F15">
          <w:rPr>
            <w:noProof/>
            <w:webHidden/>
            <w:sz w:val="44"/>
            <w:szCs w:val="44"/>
          </w:rPr>
          <w:fldChar w:fldCharType="separate"/>
        </w:r>
        <w:r>
          <w:rPr>
            <w:noProof/>
            <w:webHidden/>
            <w:sz w:val="44"/>
            <w:szCs w:val="44"/>
          </w:rPr>
          <w:t>3</w:t>
        </w:r>
        <w:r w:rsidRPr="00B92F15">
          <w:rPr>
            <w:noProof/>
            <w:webHidden/>
            <w:sz w:val="44"/>
            <w:szCs w:val="44"/>
          </w:rPr>
          <w:fldChar w:fldCharType="end"/>
        </w:r>
      </w:hyperlink>
    </w:p>
    <w:p w:rsidR="001A3C6E" w:rsidRPr="00B92F15" w:rsidRDefault="001A3C6E">
      <w:pPr>
        <w:pStyle w:val="TOC2"/>
        <w:tabs>
          <w:tab w:val="right" w:leader="dot" w:pos="10456"/>
        </w:tabs>
        <w:rPr>
          <w:rFonts w:ascii="Times New Roman" w:hAnsi="Times New Roman"/>
          <w:noProof/>
          <w:sz w:val="44"/>
          <w:szCs w:val="44"/>
          <w:lang w:eastAsia="ru-RU"/>
        </w:rPr>
      </w:pPr>
      <w:hyperlink w:anchor="_Toc495685757" w:history="1">
        <w:r w:rsidRPr="00B92F15">
          <w:rPr>
            <w:rStyle w:val="Hyperlink"/>
            <w:b/>
            <w:noProof/>
            <w:sz w:val="44"/>
            <w:szCs w:val="44"/>
          </w:rPr>
          <w:t>Выполнение работы</w:t>
        </w:r>
        <w:r w:rsidRPr="00B92F15">
          <w:rPr>
            <w:noProof/>
            <w:webHidden/>
            <w:sz w:val="44"/>
            <w:szCs w:val="44"/>
          </w:rPr>
          <w:tab/>
        </w:r>
        <w:r w:rsidRPr="00B92F15">
          <w:rPr>
            <w:noProof/>
            <w:webHidden/>
            <w:sz w:val="44"/>
            <w:szCs w:val="44"/>
          </w:rPr>
          <w:fldChar w:fldCharType="begin"/>
        </w:r>
        <w:r w:rsidRPr="00B92F15">
          <w:rPr>
            <w:noProof/>
            <w:webHidden/>
            <w:sz w:val="44"/>
            <w:szCs w:val="44"/>
          </w:rPr>
          <w:instrText xml:space="preserve"> PAGEREF _Toc495685757 \h </w:instrText>
        </w:r>
        <w:r w:rsidRPr="00CE29AB">
          <w:rPr>
            <w:noProof/>
            <w:sz w:val="44"/>
            <w:szCs w:val="44"/>
          </w:rPr>
        </w:r>
        <w:r w:rsidRPr="00B92F15">
          <w:rPr>
            <w:noProof/>
            <w:webHidden/>
            <w:sz w:val="44"/>
            <w:szCs w:val="44"/>
          </w:rPr>
          <w:fldChar w:fldCharType="separate"/>
        </w:r>
        <w:r>
          <w:rPr>
            <w:noProof/>
            <w:webHidden/>
            <w:sz w:val="44"/>
            <w:szCs w:val="44"/>
          </w:rPr>
          <w:t>3</w:t>
        </w:r>
        <w:r w:rsidRPr="00B92F15">
          <w:rPr>
            <w:noProof/>
            <w:webHidden/>
            <w:sz w:val="44"/>
            <w:szCs w:val="44"/>
          </w:rPr>
          <w:fldChar w:fldCharType="end"/>
        </w:r>
      </w:hyperlink>
    </w:p>
    <w:p w:rsidR="001A3C6E" w:rsidRPr="00B92F15" w:rsidRDefault="001A3C6E">
      <w:pPr>
        <w:pStyle w:val="TOC2"/>
        <w:tabs>
          <w:tab w:val="right" w:leader="dot" w:pos="10456"/>
        </w:tabs>
        <w:rPr>
          <w:rFonts w:ascii="Times New Roman" w:hAnsi="Times New Roman"/>
          <w:noProof/>
          <w:sz w:val="44"/>
          <w:szCs w:val="44"/>
          <w:lang w:eastAsia="ru-RU"/>
        </w:rPr>
      </w:pPr>
      <w:hyperlink w:anchor="_Toc495685758" w:history="1">
        <w:r w:rsidRPr="00B92F15">
          <w:rPr>
            <w:rStyle w:val="Hyperlink"/>
            <w:b/>
            <w:bCs/>
            <w:noProof/>
            <w:sz w:val="44"/>
            <w:szCs w:val="44"/>
            <w:lang w:eastAsia="ru-RU"/>
          </w:rPr>
          <w:t>Вывод</w:t>
        </w:r>
        <w:r w:rsidRPr="00B92F15">
          <w:rPr>
            <w:rStyle w:val="Hyperlink"/>
            <w:b/>
            <w:noProof/>
            <w:sz w:val="44"/>
            <w:szCs w:val="44"/>
          </w:rPr>
          <w:t>:</w:t>
        </w:r>
        <w:r w:rsidRPr="00B92F15">
          <w:rPr>
            <w:noProof/>
            <w:webHidden/>
            <w:sz w:val="44"/>
            <w:szCs w:val="44"/>
          </w:rPr>
          <w:tab/>
        </w:r>
        <w:r w:rsidRPr="00B92F15">
          <w:rPr>
            <w:noProof/>
            <w:webHidden/>
            <w:sz w:val="44"/>
            <w:szCs w:val="44"/>
          </w:rPr>
          <w:fldChar w:fldCharType="begin"/>
        </w:r>
        <w:r w:rsidRPr="00B92F15">
          <w:rPr>
            <w:noProof/>
            <w:webHidden/>
            <w:sz w:val="44"/>
            <w:szCs w:val="44"/>
          </w:rPr>
          <w:instrText xml:space="preserve"> PAGEREF _Toc495685758 \h </w:instrText>
        </w:r>
        <w:r w:rsidRPr="00CE29AB">
          <w:rPr>
            <w:noProof/>
            <w:sz w:val="44"/>
            <w:szCs w:val="44"/>
          </w:rPr>
        </w:r>
        <w:r w:rsidRPr="00B92F15">
          <w:rPr>
            <w:noProof/>
            <w:webHidden/>
            <w:sz w:val="44"/>
            <w:szCs w:val="44"/>
          </w:rPr>
          <w:fldChar w:fldCharType="separate"/>
        </w:r>
        <w:r>
          <w:rPr>
            <w:noProof/>
            <w:webHidden/>
            <w:sz w:val="44"/>
            <w:szCs w:val="44"/>
          </w:rPr>
          <w:t>4</w:t>
        </w:r>
        <w:r w:rsidRPr="00B92F15">
          <w:rPr>
            <w:noProof/>
            <w:webHidden/>
            <w:sz w:val="44"/>
            <w:szCs w:val="44"/>
          </w:rPr>
          <w:fldChar w:fldCharType="end"/>
        </w:r>
      </w:hyperlink>
    </w:p>
    <w:p w:rsidR="001A3C6E" w:rsidRPr="00B92F15" w:rsidRDefault="001A3C6E" w:rsidP="00E070EB">
      <w:pPr>
        <w:rPr>
          <w:sz w:val="44"/>
          <w:szCs w:val="44"/>
        </w:rPr>
      </w:pPr>
      <w:r w:rsidRPr="00B92F15">
        <w:rPr>
          <w:b/>
          <w:sz w:val="44"/>
          <w:szCs w:val="44"/>
          <w:lang w:val="en-US" w:eastAsia="en-US"/>
        </w:rPr>
        <w:fldChar w:fldCharType="end"/>
      </w:r>
    </w:p>
    <w:p w:rsidR="001A3C6E" w:rsidRPr="00B92F15" w:rsidRDefault="001A3C6E">
      <w:pPr>
        <w:rPr>
          <w:sz w:val="44"/>
          <w:szCs w:val="44"/>
        </w:rPr>
      </w:pPr>
    </w:p>
    <w:p w:rsidR="001A3C6E" w:rsidRDefault="001A3C6E"/>
    <w:p w:rsidR="001A3C6E" w:rsidRPr="007248FB" w:rsidRDefault="001A3C6E" w:rsidP="000720E6">
      <w:pPr>
        <w:rPr>
          <w:sz w:val="44"/>
          <w:szCs w:val="44"/>
        </w:rPr>
      </w:pPr>
    </w:p>
    <w:p w:rsidR="001A3C6E" w:rsidRPr="003B7C3D" w:rsidRDefault="001A3C6E" w:rsidP="00087FF5"/>
    <w:p w:rsidR="001A3C6E" w:rsidRPr="003B7C3D" w:rsidRDefault="001A3C6E" w:rsidP="00146BA6"/>
    <w:p w:rsidR="001A3C6E" w:rsidRPr="003B7C3D" w:rsidRDefault="001A3C6E" w:rsidP="00146BA6"/>
    <w:p w:rsidR="001A3C6E" w:rsidRPr="003B7C3D" w:rsidRDefault="001A3C6E" w:rsidP="00146BA6"/>
    <w:p w:rsidR="001A3C6E" w:rsidRPr="003B7C3D" w:rsidRDefault="001A3C6E" w:rsidP="00146BA6"/>
    <w:p w:rsidR="001A3C6E" w:rsidRPr="003B7C3D" w:rsidRDefault="001A3C6E" w:rsidP="00146BA6"/>
    <w:p w:rsidR="001A3C6E" w:rsidRPr="003B7C3D" w:rsidRDefault="001A3C6E" w:rsidP="00146BA6"/>
    <w:p w:rsidR="001A3C6E" w:rsidRPr="003B7C3D" w:rsidRDefault="001A3C6E" w:rsidP="00146BA6"/>
    <w:p w:rsidR="001A3C6E" w:rsidRPr="003B7C3D" w:rsidRDefault="001A3C6E" w:rsidP="00146BA6"/>
    <w:p w:rsidR="001A3C6E" w:rsidRPr="003B7C3D" w:rsidRDefault="001A3C6E" w:rsidP="00146BA6"/>
    <w:p w:rsidR="001A3C6E" w:rsidRPr="003B7C3D" w:rsidRDefault="001A3C6E" w:rsidP="00146BA6"/>
    <w:p w:rsidR="001A3C6E" w:rsidRPr="003B7C3D" w:rsidRDefault="001A3C6E" w:rsidP="00146BA6"/>
    <w:p w:rsidR="001A3C6E" w:rsidRPr="003B7C3D" w:rsidRDefault="001A3C6E" w:rsidP="00146BA6"/>
    <w:p w:rsidR="001A3C6E" w:rsidRPr="003B7C3D" w:rsidRDefault="001A3C6E" w:rsidP="00146BA6"/>
    <w:p w:rsidR="001A3C6E" w:rsidRPr="003B7C3D" w:rsidRDefault="001A3C6E" w:rsidP="00146BA6"/>
    <w:p w:rsidR="001A3C6E" w:rsidRPr="003B7C3D" w:rsidRDefault="001A3C6E" w:rsidP="00146BA6"/>
    <w:p w:rsidR="001A3C6E" w:rsidRPr="003B7C3D" w:rsidRDefault="001A3C6E" w:rsidP="00146BA6"/>
    <w:p w:rsidR="001A3C6E" w:rsidRPr="003B7C3D" w:rsidRDefault="001A3C6E" w:rsidP="00146BA6"/>
    <w:p w:rsidR="001A3C6E" w:rsidRPr="003B7C3D" w:rsidRDefault="001A3C6E" w:rsidP="00146BA6"/>
    <w:p w:rsidR="001A3C6E" w:rsidRPr="003B7C3D" w:rsidRDefault="001A3C6E" w:rsidP="00146BA6"/>
    <w:p w:rsidR="001A3C6E" w:rsidRPr="003B7C3D" w:rsidRDefault="001A3C6E" w:rsidP="00146BA6"/>
    <w:p w:rsidR="001A3C6E" w:rsidRDefault="001A3C6E" w:rsidP="00146BA6"/>
    <w:p w:rsidR="001A3C6E" w:rsidRPr="009667BE" w:rsidRDefault="001A3C6E" w:rsidP="00A70A22"/>
    <w:p w:rsidR="001A3C6E" w:rsidRPr="001F5C81" w:rsidRDefault="001A3C6E" w:rsidP="00A70A22"/>
    <w:p w:rsidR="001A3C6E" w:rsidRDefault="001A3C6E" w:rsidP="00A70A22"/>
    <w:p w:rsidR="001A3C6E" w:rsidRDefault="001A3C6E" w:rsidP="00A70A22"/>
    <w:p w:rsidR="001A3C6E" w:rsidRDefault="001A3C6E" w:rsidP="00A70A22"/>
    <w:p w:rsidR="001A3C6E" w:rsidRDefault="001A3C6E" w:rsidP="00A70A22"/>
    <w:p w:rsidR="001A3C6E" w:rsidRDefault="001A3C6E" w:rsidP="00A70A22"/>
    <w:p w:rsidR="001A3C6E" w:rsidRDefault="001A3C6E" w:rsidP="00087FF5"/>
    <w:p w:rsidR="001A3C6E" w:rsidRPr="007F6FBD" w:rsidRDefault="001A3C6E" w:rsidP="00087FF5"/>
    <w:p w:rsidR="001A3C6E" w:rsidRDefault="001A3C6E" w:rsidP="00087FF5"/>
    <w:p w:rsidR="001A3C6E" w:rsidRDefault="001A3C6E" w:rsidP="00E070EB">
      <w:bookmarkStart w:id="0" w:name="_Toc495685756"/>
      <w:r w:rsidRPr="00274791">
        <w:rPr>
          <w:rStyle w:val="Heading1Char"/>
        </w:rPr>
        <w:t>Цели работы</w:t>
      </w:r>
      <w:bookmarkEnd w:id="0"/>
      <w:r w:rsidRPr="00727AC7">
        <w:rPr>
          <w:rFonts w:cs="Calibri"/>
          <w:b/>
          <w:sz w:val="32"/>
          <w:szCs w:val="32"/>
        </w:rPr>
        <w:t>:</w:t>
      </w:r>
      <w:r>
        <w:rPr>
          <w:b/>
          <w:sz w:val="28"/>
          <w:szCs w:val="28"/>
        </w:rPr>
        <w:br/>
      </w:r>
    </w:p>
    <w:p w:rsidR="001A3C6E" w:rsidRPr="000C2691" w:rsidRDefault="001A3C6E" w:rsidP="00E070EB">
      <w:pPr>
        <w:rPr>
          <w:b/>
          <w:sz w:val="28"/>
        </w:rPr>
      </w:pPr>
    </w:p>
    <w:p w:rsidR="001A3C6E" w:rsidRDefault="001A3C6E" w:rsidP="00E070EB">
      <w:pPr>
        <w:pStyle w:val="ListParagraph"/>
        <w:numPr>
          <w:ilvl w:val="0"/>
          <w:numId w:val="3"/>
        </w:numPr>
      </w:pPr>
      <w:r w:rsidRPr="00D0564D">
        <w:t>Изуч</w:t>
      </w:r>
      <w:r>
        <w:t>ить интегрированную среду разработки и научиться её использовать.</w:t>
      </w:r>
    </w:p>
    <w:p w:rsidR="001A3C6E" w:rsidRDefault="001A3C6E" w:rsidP="00E070EB">
      <w:pPr>
        <w:pStyle w:val="ListParagraph"/>
        <w:numPr>
          <w:ilvl w:val="0"/>
          <w:numId w:val="3"/>
        </w:numPr>
      </w:pPr>
      <w:r>
        <w:t>Выполнить задание: написать программу, которая переведёт лот в карат и выразит полученное значение в унциях.</w:t>
      </w:r>
    </w:p>
    <w:p w:rsidR="001A3C6E" w:rsidRDefault="001A3C6E" w:rsidP="00E070EB">
      <w:pPr>
        <w:pStyle w:val="ListParagraph"/>
      </w:pPr>
    </w:p>
    <w:p w:rsidR="001A3C6E" w:rsidRPr="007248FB" w:rsidRDefault="001A3C6E" w:rsidP="00E070EB">
      <w:pPr>
        <w:rPr>
          <w:rFonts w:cs="Calibri"/>
          <w:b/>
          <w:sz w:val="32"/>
          <w:szCs w:val="32"/>
        </w:rPr>
      </w:pPr>
      <w:bookmarkStart w:id="1" w:name="_Toc495685757"/>
      <w:r w:rsidRPr="00E070EB">
        <w:rPr>
          <w:rStyle w:val="Heading2Char"/>
          <w:b/>
          <w:lang w:val="ru-RU"/>
        </w:rPr>
        <w:t>Выполнение работы</w:t>
      </w:r>
      <w:bookmarkEnd w:id="1"/>
      <w:r w:rsidRPr="007248FB">
        <w:rPr>
          <w:rFonts w:cs="Calibri"/>
          <w:b/>
          <w:sz w:val="32"/>
          <w:szCs w:val="32"/>
        </w:rPr>
        <w:t>:</w:t>
      </w:r>
    </w:p>
    <w:p w:rsidR="001A3C6E" w:rsidRDefault="001A3C6E" w:rsidP="00E070EB">
      <w:pPr>
        <w:pStyle w:val="ListParagraph"/>
        <w:jc w:val="center"/>
      </w:pPr>
    </w:p>
    <w:p w:rsidR="001A3C6E" w:rsidRDefault="001A3C6E" w:rsidP="00E070EB">
      <w:r>
        <w:t>1</w:t>
      </w:r>
      <w:r w:rsidRPr="00B07FAD">
        <w:rPr>
          <w:sz w:val="20"/>
          <w:szCs w:val="20"/>
        </w:rPr>
        <w:t>.</w:t>
      </w:r>
      <w:r w:rsidRPr="00B07FAD">
        <w:rPr>
          <w:rStyle w:val="Hyperlink"/>
          <w:b/>
          <w:color w:val="auto"/>
          <w:sz w:val="20"/>
          <w:szCs w:val="20"/>
          <w:lang w:eastAsia="en-US"/>
        </w:rPr>
        <w:t xml:space="preserve"> </w:t>
      </w:r>
      <w:r w:rsidRPr="00B07FAD">
        <w:rPr>
          <w:rStyle w:val="Heading3Char"/>
          <w:b w:val="0"/>
          <w:sz w:val="20"/>
          <w:szCs w:val="20"/>
          <w:lang w:eastAsia="en-US"/>
        </w:rPr>
        <w:t>Интегрированная среда</w:t>
      </w:r>
      <w:r w:rsidRPr="00B07FAD">
        <w:rPr>
          <w:sz w:val="20"/>
          <w:szCs w:val="20"/>
        </w:rPr>
        <w:t xml:space="preserve"> </w:t>
      </w:r>
      <w:r>
        <w:t xml:space="preserve">разработки </w:t>
      </w:r>
      <w:r w:rsidRPr="00130967">
        <w:rPr>
          <w:lang w:val="en-US"/>
        </w:rPr>
        <w:t>VisualStudio</w:t>
      </w:r>
      <w:r>
        <w:t xml:space="preserve"> 2013 включает в себя текстовый редактор, компилятор, отладчик, среду для обмена проектами.</w:t>
      </w:r>
    </w:p>
    <w:p w:rsidR="001A3C6E" w:rsidRDefault="001A3C6E" w:rsidP="00087FF5"/>
    <w:p w:rsidR="001A3C6E" w:rsidRPr="00146BA6" w:rsidRDefault="001A3C6E" w:rsidP="00087FF5">
      <w:r>
        <w:pict>
          <v:shape id="_x0000_i1027" type="#_x0000_t75" style="width:518.25pt;height:291.75pt">
            <v:imagedata r:id="rId7" o:title=""/>
          </v:shape>
        </w:pict>
      </w:r>
    </w:p>
    <w:p w:rsidR="001A3C6E" w:rsidRPr="00E070EB" w:rsidRDefault="001A3C6E" w:rsidP="0049344E">
      <w:pPr>
        <w:pStyle w:val="ListParagraph"/>
        <w:ind w:left="0"/>
        <w:rPr>
          <w:i/>
        </w:rPr>
      </w:pPr>
    </w:p>
    <w:p w:rsidR="001A3C6E" w:rsidRDefault="001A3C6E" w:rsidP="0049344E">
      <w:pPr>
        <w:pStyle w:val="ListParagraph"/>
        <w:ind w:left="0"/>
        <w:rPr>
          <w:i/>
        </w:rPr>
      </w:pPr>
    </w:p>
    <w:p w:rsidR="001A3C6E" w:rsidRDefault="001A3C6E" w:rsidP="0049344E">
      <w:pPr>
        <w:pStyle w:val="ListParagraph"/>
        <w:ind w:left="0"/>
        <w:rPr>
          <w:i/>
        </w:rPr>
      </w:pPr>
    </w:p>
    <w:p w:rsidR="001A3C6E" w:rsidRDefault="001A3C6E" w:rsidP="0049344E">
      <w:pPr>
        <w:pStyle w:val="ListParagraph"/>
        <w:ind w:left="0"/>
        <w:rPr>
          <w:i/>
        </w:rPr>
      </w:pPr>
    </w:p>
    <w:p w:rsidR="001A3C6E" w:rsidRDefault="001A3C6E" w:rsidP="0049344E">
      <w:pPr>
        <w:pStyle w:val="ListParagraph"/>
        <w:ind w:left="0"/>
        <w:rPr>
          <w:i/>
        </w:rPr>
      </w:pPr>
    </w:p>
    <w:p w:rsidR="001A3C6E" w:rsidRDefault="001A3C6E" w:rsidP="0049344E">
      <w:pPr>
        <w:pStyle w:val="ListParagraph"/>
        <w:ind w:left="0"/>
        <w:rPr>
          <w:i/>
        </w:rPr>
      </w:pPr>
    </w:p>
    <w:p w:rsidR="001A3C6E" w:rsidRDefault="001A3C6E" w:rsidP="0049344E">
      <w:pPr>
        <w:pStyle w:val="ListParagraph"/>
        <w:ind w:left="0"/>
        <w:rPr>
          <w:i/>
        </w:rPr>
      </w:pPr>
    </w:p>
    <w:p w:rsidR="001A3C6E" w:rsidRDefault="001A3C6E" w:rsidP="0049344E">
      <w:pPr>
        <w:pStyle w:val="ListParagraph"/>
        <w:ind w:left="0"/>
        <w:rPr>
          <w:i/>
        </w:rPr>
      </w:pPr>
    </w:p>
    <w:p w:rsidR="001A3C6E" w:rsidRDefault="001A3C6E" w:rsidP="0049344E">
      <w:pPr>
        <w:pStyle w:val="ListParagraph"/>
        <w:ind w:left="0"/>
        <w:rPr>
          <w:i/>
        </w:rPr>
      </w:pPr>
    </w:p>
    <w:p w:rsidR="001A3C6E" w:rsidRDefault="001A3C6E" w:rsidP="0049344E">
      <w:pPr>
        <w:pStyle w:val="ListParagraph"/>
        <w:ind w:left="0"/>
        <w:rPr>
          <w:i/>
        </w:rPr>
      </w:pPr>
    </w:p>
    <w:p w:rsidR="001A3C6E" w:rsidRDefault="001A3C6E" w:rsidP="0049344E">
      <w:pPr>
        <w:pStyle w:val="ListParagraph"/>
        <w:ind w:left="0"/>
        <w:rPr>
          <w:i/>
        </w:rPr>
      </w:pPr>
    </w:p>
    <w:p w:rsidR="001A3C6E" w:rsidRDefault="001A3C6E" w:rsidP="0049344E">
      <w:pPr>
        <w:pStyle w:val="ListParagraph"/>
        <w:ind w:left="0"/>
        <w:rPr>
          <w:i/>
        </w:rPr>
      </w:pPr>
    </w:p>
    <w:p w:rsidR="001A3C6E" w:rsidRDefault="001A3C6E" w:rsidP="0049344E">
      <w:pPr>
        <w:pStyle w:val="ListParagraph"/>
        <w:ind w:left="0"/>
        <w:rPr>
          <w:i/>
        </w:rPr>
      </w:pPr>
    </w:p>
    <w:p w:rsidR="001A3C6E" w:rsidRDefault="001A3C6E" w:rsidP="0049344E">
      <w:pPr>
        <w:pStyle w:val="ListParagraph"/>
        <w:ind w:left="0"/>
        <w:rPr>
          <w:i/>
        </w:rPr>
      </w:pPr>
    </w:p>
    <w:p w:rsidR="001A3C6E" w:rsidRDefault="001A3C6E" w:rsidP="0049344E">
      <w:pPr>
        <w:pStyle w:val="ListParagraph"/>
        <w:ind w:left="0"/>
        <w:rPr>
          <w:i/>
        </w:rPr>
      </w:pPr>
    </w:p>
    <w:p w:rsidR="001A3C6E" w:rsidRDefault="001A3C6E" w:rsidP="0049344E">
      <w:pPr>
        <w:pStyle w:val="ListParagraph"/>
        <w:ind w:left="0"/>
        <w:rPr>
          <w:i/>
        </w:rPr>
      </w:pPr>
    </w:p>
    <w:p w:rsidR="001A3C6E" w:rsidRDefault="001A3C6E" w:rsidP="0049344E">
      <w:pPr>
        <w:pStyle w:val="ListParagraph"/>
        <w:ind w:left="0"/>
        <w:rPr>
          <w:i/>
        </w:rPr>
      </w:pPr>
    </w:p>
    <w:p w:rsidR="001A3C6E" w:rsidRDefault="001A3C6E" w:rsidP="0049344E">
      <w:pPr>
        <w:pStyle w:val="ListParagraph"/>
        <w:ind w:left="0"/>
        <w:rPr>
          <w:i/>
        </w:rPr>
      </w:pPr>
    </w:p>
    <w:p w:rsidR="001A3C6E" w:rsidRPr="0049344E" w:rsidRDefault="001A3C6E" w:rsidP="0049344E">
      <w:pPr>
        <w:pStyle w:val="ListParagraph"/>
        <w:ind w:left="0"/>
      </w:pPr>
    </w:p>
    <w:p w:rsidR="001A3C6E" w:rsidRDefault="001A3C6E" w:rsidP="0049344E">
      <w:pPr>
        <w:pStyle w:val="ListParagraph"/>
        <w:ind w:left="0"/>
        <w:rPr>
          <w:i/>
        </w:rPr>
      </w:pPr>
    </w:p>
    <w:p w:rsidR="001A3C6E" w:rsidRDefault="001A3C6E" w:rsidP="0049344E">
      <w:pPr>
        <w:pStyle w:val="ListParagraph"/>
        <w:ind w:left="0"/>
        <w:rPr>
          <w:i/>
        </w:rPr>
      </w:pPr>
    </w:p>
    <w:p w:rsidR="001A3C6E" w:rsidRPr="0049344E" w:rsidRDefault="001A3C6E" w:rsidP="0049344E">
      <w:pPr>
        <w:pStyle w:val="ListParagraph"/>
        <w:ind w:left="0"/>
      </w:pPr>
      <w:r w:rsidRPr="0049344E">
        <w:t>2.Создание алгоритма ,</w:t>
      </w:r>
      <w:r>
        <w:t xml:space="preserve"> </w:t>
      </w:r>
      <w:r w:rsidRPr="0049344E">
        <w:t>согласно которому будет работать программа.</w:t>
      </w:r>
    </w:p>
    <w:p w:rsidR="001A3C6E" w:rsidRDefault="001A3C6E" w:rsidP="0049344E">
      <w:pPr>
        <w:pStyle w:val="ListParagraph"/>
        <w:ind w:left="0"/>
        <w:rPr>
          <w:i/>
        </w:rPr>
      </w:pPr>
    </w:p>
    <w:p w:rsidR="001A3C6E" w:rsidRDefault="001A3C6E" w:rsidP="0049344E">
      <w:pPr>
        <w:pStyle w:val="ListParagraph"/>
        <w:ind w:left="0"/>
        <w:rPr>
          <w:i/>
        </w:rPr>
      </w:pPr>
    </w:p>
    <w:p w:rsidR="001A3C6E" w:rsidRDefault="001A3C6E" w:rsidP="0049344E">
      <w:pPr>
        <w:pStyle w:val="ListParagraph"/>
        <w:ind w:left="0"/>
        <w:rPr>
          <w:i/>
        </w:rPr>
      </w:pPr>
    </w:p>
    <w:p w:rsidR="001A3C6E" w:rsidRPr="00E070EB" w:rsidRDefault="001A3C6E" w:rsidP="0049344E">
      <w:pPr>
        <w:pStyle w:val="ListParagraph"/>
        <w:ind w:left="0"/>
        <w:rPr>
          <w:i/>
        </w:rPr>
      </w:pPr>
    </w:p>
    <w:p w:rsidR="001A3C6E" w:rsidRDefault="001A3C6E" w:rsidP="00087FF5">
      <w:pPr>
        <w:pStyle w:val="ListParagraph"/>
        <w:tabs>
          <w:tab w:val="left" w:pos="7322"/>
        </w:tabs>
        <w:rPr>
          <w:rFonts w:ascii="Consolas" w:hAnsi="Consolas" w:cs="Consolas"/>
          <w:sz w:val="19"/>
          <w:szCs w:val="19"/>
          <w:lang w:eastAsia="en-US"/>
        </w:rPr>
      </w:pPr>
      <w:r w:rsidRPr="008161B4">
        <w:rPr>
          <w:rFonts w:ascii="Consolas" w:hAnsi="Consolas" w:cs="Consolas"/>
          <w:color w:val="000000"/>
          <w:sz w:val="19"/>
          <w:szCs w:val="19"/>
          <w:highlight w:val="white"/>
        </w:rPr>
        <w:pict>
          <v:shape id="_x0000_i1028" type="#_x0000_t75" style="width:276pt;height:538.5pt">
            <v:imagedata r:id="rId8" o:title=""/>
          </v:shape>
        </w:pict>
      </w:r>
      <w:r w:rsidRPr="00087FF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87FF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1A3C6E" w:rsidRDefault="001A3C6E" w:rsidP="00087FF5">
      <w:pPr>
        <w:pStyle w:val="ListParagraph"/>
        <w:tabs>
          <w:tab w:val="left" w:pos="7322"/>
        </w:tabs>
        <w:rPr>
          <w:rFonts w:ascii="Consolas" w:hAnsi="Consolas" w:cs="Consolas"/>
          <w:sz w:val="19"/>
          <w:szCs w:val="19"/>
          <w:lang w:eastAsia="en-US"/>
        </w:rPr>
      </w:pPr>
    </w:p>
    <w:p w:rsidR="001A3C6E" w:rsidRDefault="001A3C6E" w:rsidP="00087FF5">
      <w:pPr>
        <w:pStyle w:val="ListParagraph"/>
        <w:tabs>
          <w:tab w:val="left" w:pos="7322"/>
        </w:tabs>
        <w:rPr>
          <w:rFonts w:ascii="Consolas" w:hAnsi="Consolas" w:cs="Consolas"/>
          <w:sz w:val="19"/>
          <w:szCs w:val="19"/>
          <w:lang w:eastAsia="en-US"/>
        </w:rPr>
      </w:pPr>
    </w:p>
    <w:p w:rsidR="001A3C6E" w:rsidRDefault="001A3C6E" w:rsidP="00087FF5">
      <w:pPr>
        <w:pStyle w:val="ListParagraph"/>
        <w:tabs>
          <w:tab w:val="left" w:pos="7322"/>
        </w:tabs>
        <w:rPr>
          <w:rFonts w:ascii="Consolas" w:hAnsi="Consolas" w:cs="Consolas"/>
          <w:sz w:val="19"/>
          <w:szCs w:val="19"/>
          <w:lang w:eastAsia="en-US"/>
        </w:rPr>
      </w:pPr>
    </w:p>
    <w:p w:rsidR="001A3C6E" w:rsidRDefault="001A3C6E" w:rsidP="00087FF5">
      <w:pPr>
        <w:pStyle w:val="ListParagraph"/>
        <w:tabs>
          <w:tab w:val="left" w:pos="7322"/>
        </w:tabs>
        <w:rPr>
          <w:rFonts w:ascii="Consolas" w:hAnsi="Consolas" w:cs="Consolas"/>
          <w:sz w:val="19"/>
          <w:szCs w:val="19"/>
          <w:lang w:eastAsia="en-US"/>
        </w:rPr>
      </w:pPr>
    </w:p>
    <w:p w:rsidR="001A3C6E" w:rsidRDefault="001A3C6E" w:rsidP="00087FF5">
      <w:pPr>
        <w:pStyle w:val="ListParagraph"/>
        <w:tabs>
          <w:tab w:val="left" w:pos="7322"/>
        </w:tabs>
        <w:rPr>
          <w:rFonts w:ascii="Consolas" w:hAnsi="Consolas" w:cs="Consolas"/>
          <w:sz w:val="19"/>
          <w:szCs w:val="19"/>
          <w:lang w:eastAsia="en-US"/>
        </w:rPr>
      </w:pPr>
    </w:p>
    <w:p w:rsidR="001A3C6E" w:rsidRDefault="001A3C6E" w:rsidP="00087FF5">
      <w:pPr>
        <w:pStyle w:val="ListParagraph"/>
        <w:tabs>
          <w:tab w:val="left" w:pos="7322"/>
        </w:tabs>
        <w:rPr>
          <w:rFonts w:ascii="Consolas" w:hAnsi="Consolas" w:cs="Consolas"/>
          <w:sz w:val="19"/>
          <w:szCs w:val="19"/>
          <w:lang w:eastAsia="en-US"/>
        </w:rPr>
      </w:pPr>
    </w:p>
    <w:p w:rsidR="001A3C6E" w:rsidRDefault="001A3C6E" w:rsidP="00087FF5">
      <w:pPr>
        <w:pStyle w:val="ListParagraph"/>
        <w:tabs>
          <w:tab w:val="left" w:pos="7322"/>
        </w:tabs>
        <w:rPr>
          <w:rFonts w:ascii="Consolas" w:hAnsi="Consolas" w:cs="Consolas"/>
          <w:sz w:val="19"/>
          <w:szCs w:val="19"/>
          <w:lang w:eastAsia="en-US"/>
        </w:rPr>
      </w:pPr>
    </w:p>
    <w:p w:rsidR="001A3C6E" w:rsidRDefault="001A3C6E" w:rsidP="00087FF5">
      <w:pPr>
        <w:pStyle w:val="ListParagraph"/>
        <w:tabs>
          <w:tab w:val="left" w:pos="7322"/>
        </w:tabs>
        <w:rPr>
          <w:rFonts w:ascii="Consolas" w:hAnsi="Consolas" w:cs="Consolas"/>
          <w:sz w:val="19"/>
          <w:szCs w:val="19"/>
          <w:lang w:eastAsia="en-US"/>
        </w:rPr>
      </w:pPr>
    </w:p>
    <w:p w:rsidR="001A3C6E" w:rsidRDefault="001A3C6E" w:rsidP="00087FF5">
      <w:pPr>
        <w:tabs>
          <w:tab w:val="left" w:pos="7322"/>
        </w:tabs>
      </w:pPr>
    </w:p>
    <w:p w:rsidR="001A3C6E" w:rsidRDefault="001A3C6E" w:rsidP="00087FF5">
      <w:pPr>
        <w:tabs>
          <w:tab w:val="left" w:pos="7322"/>
        </w:tabs>
      </w:pPr>
    </w:p>
    <w:p w:rsidR="001A3C6E" w:rsidRDefault="001A3C6E" w:rsidP="00087FF5">
      <w:pPr>
        <w:tabs>
          <w:tab w:val="left" w:pos="7322"/>
        </w:tabs>
      </w:pPr>
    </w:p>
    <w:p w:rsidR="001A3C6E" w:rsidRDefault="001A3C6E" w:rsidP="00087FF5">
      <w:pPr>
        <w:pStyle w:val="ListParagraph"/>
        <w:tabs>
          <w:tab w:val="left" w:pos="7322"/>
        </w:tabs>
      </w:pPr>
    </w:p>
    <w:p w:rsidR="001A3C6E" w:rsidRDefault="001A3C6E" w:rsidP="00087FF5">
      <w:pPr>
        <w:pStyle w:val="ListParagraph"/>
        <w:tabs>
          <w:tab w:val="left" w:pos="7322"/>
        </w:tabs>
      </w:pPr>
    </w:p>
    <w:p w:rsidR="001A3C6E" w:rsidRDefault="001A3C6E" w:rsidP="0049344E">
      <w:pPr>
        <w:tabs>
          <w:tab w:val="left" w:pos="7322"/>
        </w:tabs>
      </w:pPr>
    </w:p>
    <w:p w:rsidR="001A3C6E" w:rsidRPr="0049344E" w:rsidRDefault="001A3C6E" w:rsidP="0049344E">
      <w:pPr>
        <w:tabs>
          <w:tab w:val="left" w:pos="7322"/>
        </w:tabs>
        <w:rPr>
          <w:rStyle w:val="Heading4Char1"/>
          <w:b w:val="0"/>
          <w:bCs w:val="0"/>
          <w:sz w:val="24"/>
          <w:szCs w:val="24"/>
        </w:rPr>
      </w:pPr>
      <w:r w:rsidRPr="00202FE6">
        <w:t>3</w:t>
      </w:r>
      <w:r w:rsidRPr="00E070EB">
        <w:rPr>
          <w:rStyle w:val="Heading4Char1"/>
        </w:rPr>
        <w:t>.</w:t>
      </w:r>
      <w:bookmarkStart w:id="2" w:name="_Toc495329934"/>
      <w:bookmarkStart w:id="3" w:name="_Toc495330314"/>
      <w:r w:rsidRPr="00E070EB">
        <w:rPr>
          <w:rStyle w:val="Heading4Char1"/>
        </w:rPr>
        <w:t xml:space="preserve"> </w:t>
      </w:r>
      <w:r w:rsidRPr="00B92F15">
        <w:rPr>
          <w:rStyle w:val="Heading4Char1"/>
          <w:b w:val="0"/>
        </w:rPr>
        <w:t>Программный код</w:t>
      </w:r>
      <w:bookmarkEnd w:id="2"/>
      <w:bookmarkEnd w:id="3"/>
      <w:r w:rsidRPr="00E070EB">
        <w:rPr>
          <w:rStyle w:val="Heading4Char1"/>
        </w:rPr>
        <w:t>.</w:t>
      </w:r>
    </w:p>
    <w:p w:rsidR="001A3C6E" w:rsidRPr="00202FE6" w:rsidRDefault="001A3C6E" w:rsidP="00087FF5">
      <w:pPr>
        <w:tabs>
          <w:tab w:val="left" w:pos="7322"/>
        </w:tabs>
      </w:pPr>
    </w:p>
    <w:p w:rsidR="001A3C6E" w:rsidRDefault="001A3C6E" w:rsidP="00087FF5">
      <w:pPr>
        <w:autoSpaceDE w:val="0"/>
        <w:autoSpaceDN w:val="0"/>
        <w:adjustRightInd w:val="0"/>
      </w:pPr>
    </w:p>
    <w:p w:rsidR="001A3C6E" w:rsidRDefault="001A3C6E" w:rsidP="00087FF5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1A3C6E" w:rsidRPr="00CE29AB" w:rsidRDefault="001A3C6E" w:rsidP="00CE29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29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CE29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E29A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_CRT_SECURE_NO_WARNINGS</w:t>
      </w:r>
    </w:p>
    <w:p w:rsidR="001A3C6E" w:rsidRPr="00CE29AB" w:rsidRDefault="001A3C6E" w:rsidP="00CE29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29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E29A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&lt;stdio.h&gt;</w:t>
      </w:r>
    </w:p>
    <w:p w:rsidR="001A3C6E" w:rsidRPr="00CE29AB" w:rsidRDefault="001A3C6E" w:rsidP="00CE29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29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E29A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&lt;locale.h&gt;</w:t>
      </w:r>
    </w:p>
    <w:p w:rsidR="001A3C6E" w:rsidRPr="00CE29AB" w:rsidRDefault="001A3C6E" w:rsidP="00CE29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29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E29A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&lt;conio.h&gt;</w:t>
      </w:r>
    </w:p>
    <w:p w:rsidR="001A3C6E" w:rsidRPr="00CE29AB" w:rsidRDefault="001A3C6E" w:rsidP="00CE29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29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CE29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E29A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LOT_IN_KARAT</w:t>
      </w:r>
      <w:r w:rsidRPr="00CE29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63.98631</w:t>
      </w:r>
    </w:p>
    <w:p w:rsidR="001A3C6E" w:rsidRPr="00CE29AB" w:rsidRDefault="001A3C6E" w:rsidP="00CE29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29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CE29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E29A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LOT_IN_YNCIY</w:t>
      </w:r>
      <w:r w:rsidRPr="00CE29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0.007054</w:t>
      </w:r>
    </w:p>
    <w:p w:rsidR="001A3C6E" w:rsidRPr="00CE29AB" w:rsidRDefault="001A3C6E" w:rsidP="00CE29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29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E29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main(){</w:t>
      </w:r>
    </w:p>
    <w:p w:rsidR="001A3C6E" w:rsidRPr="00CE29AB" w:rsidRDefault="001A3C6E" w:rsidP="00CE29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29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setlocale(</w:t>
      </w:r>
      <w:r w:rsidRPr="00CE29A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CE29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E29A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"Rus"</w:t>
      </w:r>
      <w:r w:rsidRPr="00CE29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A3C6E" w:rsidRPr="00CE29AB" w:rsidRDefault="001A3C6E" w:rsidP="00CE29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29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E29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CE29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lot, karat;</w:t>
      </w:r>
    </w:p>
    <w:p w:rsidR="001A3C6E" w:rsidRPr="00CE29AB" w:rsidRDefault="001A3C6E" w:rsidP="00CE29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29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E29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E29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ynciy;</w:t>
      </w:r>
    </w:p>
    <w:p w:rsidR="001A3C6E" w:rsidRDefault="001A3C6E" w:rsidP="00CE29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E29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кол-во лот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3C6E" w:rsidRPr="00CE29AB" w:rsidRDefault="001A3C6E" w:rsidP="00CE29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E29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E29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scanf_s(</w:t>
      </w:r>
      <w:r w:rsidRPr="00CE29A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"%f"</w:t>
      </w:r>
      <w:r w:rsidRPr="00CE29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&amp;lot);</w:t>
      </w:r>
    </w:p>
    <w:p w:rsidR="001A3C6E" w:rsidRPr="00CE29AB" w:rsidRDefault="001A3C6E" w:rsidP="00CE29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29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E29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E29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(result == 0)</w:t>
      </w:r>
    </w:p>
    <w:p w:rsidR="001A3C6E" w:rsidRPr="00CE29AB" w:rsidRDefault="001A3C6E" w:rsidP="00CE29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29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A3C6E" w:rsidRPr="00CE29AB" w:rsidRDefault="001A3C6E" w:rsidP="00CE29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29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E29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CE29A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CE29A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\n"</w:t>
      </w:r>
      <w:r w:rsidRPr="00CE29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A3C6E" w:rsidRPr="00CE29AB" w:rsidRDefault="001A3C6E" w:rsidP="00CE29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29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A3C6E" w:rsidRPr="00CE29AB" w:rsidRDefault="001A3C6E" w:rsidP="00CE29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29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E29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1A3C6E" w:rsidRPr="00CE29AB" w:rsidRDefault="001A3C6E" w:rsidP="00CE29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29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A3C6E" w:rsidRPr="00CE29AB" w:rsidRDefault="001A3C6E" w:rsidP="00CE29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29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E29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karat = lot * </w:t>
      </w:r>
      <w:r w:rsidRPr="00CE29A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LOT_IN_KARAT</w:t>
      </w:r>
      <w:r w:rsidRPr="00CE29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A3C6E" w:rsidRPr="00CE29AB" w:rsidRDefault="001A3C6E" w:rsidP="00CE29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29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E29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CE29A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Это</w:t>
      </w:r>
      <w:r w:rsidRPr="00CE29A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%.3f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карат</w:t>
      </w:r>
      <w:r w:rsidRPr="00CE29A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E29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karat);</w:t>
      </w:r>
    </w:p>
    <w:p w:rsidR="001A3C6E" w:rsidRPr="00CE29AB" w:rsidRDefault="001A3C6E" w:rsidP="00CE29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29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E29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ynciy = lot * </w:t>
      </w:r>
      <w:r w:rsidRPr="00CE29A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LOT_IN_YNCIY</w:t>
      </w:r>
      <w:r w:rsidRPr="00CE29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A3C6E" w:rsidRPr="00CE29AB" w:rsidRDefault="001A3C6E" w:rsidP="00CE29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29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E29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CE29A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</w:t>
      </w:r>
      <w:r w:rsidRPr="00CE29A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%.3f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унций</w:t>
      </w:r>
      <w:r w:rsidRPr="00CE29A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\n"</w:t>
      </w:r>
      <w:r w:rsidRPr="00CE29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ynciy);</w:t>
      </w:r>
    </w:p>
    <w:p w:rsidR="001A3C6E" w:rsidRDefault="001A3C6E" w:rsidP="00CE29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E29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A3C6E" w:rsidRDefault="001A3C6E" w:rsidP="00CE29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_getch();</w:t>
      </w:r>
    </w:p>
    <w:p w:rsidR="001A3C6E" w:rsidRDefault="001A3C6E" w:rsidP="00CE29AB">
      <w:pPr>
        <w:pStyle w:val="ListParagraph"/>
        <w:tabs>
          <w:tab w:val="left" w:pos="7322"/>
        </w:tabs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A3C6E" w:rsidRDefault="001A3C6E" w:rsidP="00087FF5">
      <w:pPr>
        <w:tabs>
          <w:tab w:val="left" w:pos="7322"/>
        </w:tabs>
      </w:pPr>
    </w:p>
    <w:p w:rsidR="001A3C6E" w:rsidRDefault="001A3C6E" w:rsidP="00087FF5">
      <w:pPr>
        <w:tabs>
          <w:tab w:val="left" w:pos="7322"/>
        </w:tabs>
      </w:pPr>
    </w:p>
    <w:p w:rsidR="001A3C6E" w:rsidRDefault="001A3C6E" w:rsidP="00087FF5">
      <w:pPr>
        <w:tabs>
          <w:tab w:val="left" w:pos="7322"/>
        </w:tabs>
      </w:pPr>
    </w:p>
    <w:p w:rsidR="001A3C6E" w:rsidRDefault="001A3C6E" w:rsidP="00087FF5">
      <w:pPr>
        <w:tabs>
          <w:tab w:val="left" w:pos="7322"/>
        </w:tabs>
      </w:pPr>
    </w:p>
    <w:p w:rsidR="001A3C6E" w:rsidRDefault="001A3C6E" w:rsidP="00087FF5">
      <w:pPr>
        <w:tabs>
          <w:tab w:val="left" w:pos="7322"/>
        </w:tabs>
      </w:pPr>
    </w:p>
    <w:p w:rsidR="001A3C6E" w:rsidRDefault="001A3C6E" w:rsidP="00087FF5">
      <w:pPr>
        <w:tabs>
          <w:tab w:val="left" w:pos="7322"/>
        </w:tabs>
      </w:pPr>
    </w:p>
    <w:p w:rsidR="001A3C6E" w:rsidRDefault="001A3C6E" w:rsidP="00087FF5">
      <w:pPr>
        <w:tabs>
          <w:tab w:val="left" w:pos="7322"/>
        </w:tabs>
      </w:pPr>
    </w:p>
    <w:p w:rsidR="001A3C6E" w:rsidRDefault="001A3C6E" w:rsidP="00087FF5">
      <w:pPr>
        <w:tabs>
          <w:tab w:val="left" w:pos="7322"/>
        </w:tabs>
      </w:pPr>
    </w:p>
    <w:p w:rsidR="001A3C6E" w:rsidRDefault="001A3C6E" w:rsidP="00087FF5">
      <w:pPr>
        <w:tabs>
          <w:tab w:val="left" w:pos="7322"/>
        </w:tabs>
      </w:pPr>
    </w:p>
    <w:p w:rsidR="001A3C6E" w:rsidRDefault="001A3C6E" w:rsidP="00087FF5">
      <w:pPr>
        <w:tabs>
          <w:tab w:val="left" w:pos="7322"/>
        </w:tabs>
      </w:pPr>
    </w:p>
    <w:p w:rsidR="001A3C6E" w:rsidRDefault="001A3C6E" w:rsidP="00087FF5">
      <w:pPr>
        <w:tabs>
          <w:tab w:val="left" w:pos="7322"/>
        </w:tabs>
      </w:pPr>
    </w:p>
    <w:p w:rsidR="001A3C6E" w:rsidRDefault="001A3C6E" w:rsidP="00087FF5">
      <w:pPr>
        <w:tabs>
          <w:tab w:val="left" w:pos="7322"/>
        </w:tabs>
      </w:pPr>
    </w:p>
    <w:p w:rsidR="001A3C6E" w:rsidRDefault="001A3C6E" w:rsidP="00087FF5">
      <w:pPr>
        <w:tabs>
          <w:tab w:val="left" w:pos="7322"/>
        </w:tabs>
      </w:pPr>
    </w:p>
    <w:p w:rsidR="001A3C6E" w:rsidRDefault="001A3C6E" w:rsidP="00087FF5">
      <w:pPr>
        <w:tabs>
          <w:tab w:val="left" w:pos="7322"/>
        </w:tabs>
      </w:pPr>
    </w:p>
    <w:p w:rsidR="001A3C6E" w:rsidRDefault="001A3C6E" w:rsidP="00087FF5">
      <w:pPr>
        <w:tabs>
          <w:tab w:val="left" w:pos="7322"/>
        </w:tabs>
      </w:pPr>
    </w:p>
    <w:p w:rsidR="001A3C6E" w:rsidRDefault="001A3C6E" w:rsidP="00087FF5">
      <w:pPr>
        <w:tabs>
          <w:tab w:val="left" w:pos="7322"/>
        </w:tabs>
      </w:pPr>
    </w:p>
    <w:p w:rsidR="001A3C6E" w:rsidRDefault="001A3C6E" w:rsidP="00087FF5">
      <w:pPr>
        <w:tabs>
          <w:tab w:val="left" w:pos="7322"/>
        </w:tabs>
      </w:pPr>
    </w:p>
    <w:p w:rsidR="001A3C6E" w:rsidRDefault="001A3C6E" w:rsidP="00087FF5">
      <w:pPr>
        <w:tabs>
          <w:tab w:val="left" w:pos="7322"/>
        </w:tabs>
      </w:pPr>
    </w:p>
    <w:p w:rsidR="001A3C6E" w:rsidRDefault="001A3C6E" w:rsidP="00087FF5">
      <w:pPr>
        <w:tabs>
          <w:tab w:val="left" w:pos="7322"/>
        </w:tabs>
      </w:pPr>
    </w:p>
    <w:p w:rsidR="001A3C6E" w:rsidRDefault="001A3C6E" w:rsidP="00087FF5">
      <w:pPr>
        <w:tabs>
          <w:tab w:val="left" w:pos="7322"/>
        </w:tabs>
      </w:pPr>
    </w:p>
    <w:p w:rsidR="001A3C6E" w:rsidRDefault="001A3C6E" w:rsidP="00087FF5">
      <w:pPr>
        <w:tabs>
          <w:tab w:val="left" w:pos="7322"/>
        </w:tabs>
      </w:pPr>
    </w:p>
    <w:p w:rsidR="001A3C6E" w:rsidRDefault="001A3C6E" w:rsidP="00087FF5">
      <w:pPr>
        <w:tabs>
          <w:tab w:val="left" w:pos="7322"/>
        </w:tabs>
      </w:pPr>
    </w:p>
    <w:p w:rsidR="001A3C6E" w:rsidRDefault="001A3C6E" w:rsidP="00087FF5">
      <w:pPr>
        <w:tabs>
          <w:tab w:val="left" w:pos="7322"/>
        </w:tabs>
      </w:pPr>
    </w:p>
    <w:p w:rsidR="001A3C6E" w:rsidRDefault="001A3C6E" w:rsidP="00087FF5">
      <w:pPr>
        <w:tabs>
          <w:tab w:val="left" w:pos="7322"/>
        </w:tabs>
      </w:pPr>
    </w:p>
    <w:p w:rsidR="001A3C6E" w:rsidRPr="00146BA6" w:rsidRDefault="001A3C6E" w:rsidP="00087FF5">
      <w:pPr>
        <w:tabs>
          <w:tab w:val="left" w:pos="7322"/>
        </w:tabs>
      </w:pPr>
      <w:r>
        <w:t>4.</w:t>
      </w:r>
      <w:bookmarkStart w:id="4" w:name="_Toc495329935"/>
      <w:bookmarkStart w:id="5" w:name="_Toc495330315"/>
      <w:r w:rsidRPr="00B92F15">
        <w:rPr>
          <w:rStyle w:val="Heading5Char1"/>
          <w:b w:val="0"/>
          <w:i w:val="0"/>
          <w:sz w:val="22"/>
          <w:szCs w:val="22"/>
        </w:rPr>
        <w:t>Тестирование</w:t>
      </w:r>
      <w:bookmarkEnd w:id="4"/>
      <w:bookmarkEnd w:id="5"/>
      <w:r w:rsidRPr="00B92F15">
        <w:rPr>
          <w:rStyle w:val="Heading5Char1"/>
          <w:b w:val="0"/>
          <w:i w:val="0"/>
          <w:sz w:val="22"/>
          <w:szCs w:val="22"/>
        </w:rPr>
        <w:t xml:space="preserve"> программы</w:t>
      </w:r>
      <w:r w:rsidRPr="00B92F15">
        <w:t xml:space="preserve"> с разными значениями на входе</w:t>
      </w:r>
    </w:p>
    <w:p w:rsidR="001A3C6E" w:rsidRDefault="001A3C6E" w:rsidP="00087FF5"/>
    <w:p w:rsidR="001A3C6E" w:rsidRDefault="001A3C6E" w:rsidP="00087FF5"/>
    <w:p w:rsidR="001A3C6E" w:rsidRPr="00A70A22" w:rsidRDefault="001A3C6E" w:rsidP="00087FF5"/>
    <w:p w:rsidR="001A3C6E" w:rsidRPr="00A70A22" w:rsidRDefault="001A3C6E" w:rsidP="00087FF5"/>
    <w:p w:rsidR="001A3C6E" w:rsidRPr="00A70A22" w:rsidRDefault="001A3C6E" w:rsidP="00087FF5">
      <w:r>
        <w:pict>
          <v:shape id="_x0000_i1029" type="#_x0000_t75" style="width:518.25pt;height:291.75pt">
            <v:imagedata r:id="rId9" o:title=""/>
          </v:shape>
        </w:pict>
      </w:r>
    </w:p>
    <w:p w:rsidR="001A3C6E" w:rsidRPr="00A70A22" w:rsidRDefault="001A3C6E" w:rsidP="00087FF5"/>
    <w:p w:rsidR="001A3C6E" w:rsidRPr="00A70A22" w:rsidRDefault="001A3C6E" w:rsidP="00087FF5"/>
    <w:p w:rsidR="001A3C6E" w:rsidRPr="00A70A22" w:rsidRDefault="001A3C6E" w:rsidP="00087FF5"/>
    <w:p w:rsidR="001A3C6E" w:rsidRPr="00A70A22" w:rsidRDefault="001A3C6E" w:rsidP="00087FF5"/>
    <w:p w:rsidR="001A3C6E" w:rsidRPr="00A70A22" w:rsidRDefault="001A3C6E" w:rsidP="00087FF5"/>
    <w:p w:rsidR="001A3C6E" w:rsidRPr="00A70A22" w:rsidRDefault="001A3C6E" w:rsidP="00087FF5"/>
    <w:p w:rsidR="001A3C6E" w:rsidRPr="00A70A22" w:rsidRDefault="001A3C6E" w:rsidP="00087FF5">
      <w:r>
        <w:pict>
          <v:shape id="_x0000_i1030" type="#_x0000_t75" style="width:518.25pt;height:291.75pt">
            <v:imagedata r:id="rId10" o:title=""/>
          </v:shape>
        </w:pict>
      </w:r>
    </w:p>
    <w:p w:rsidR="001A3C6E" w:rsidRPr="00A70A22" w:rsidRDefault="001A3C6E" w:rsidP="00087FF5"/>
    <w:p w:rsidR="001A3C6E" w:rsidRPr="00A70A22" w:rsidRDefault="001A3C6E" w:rsidP="00087FF5"/>
    <w:p w:rsidR="001A3C6E" w:rsidRPr="00A70A22" w:rsidRDefault="001A3C6E" w:rsidP="00087FF5"/>
    <w:p w:rsidR="001A3C6E" w:rsidRPr="00A70A22" w:rsidRDefault="001A3C6E" w:rsidP="00087FF5"/>
    <w:p w:rsidR="001A3C6E" w:rsidRPr="00A70A22" w:rsidRDefault="001A3C6E" w:rsidP="00087FF5"/>
    <w:p w:rsidR="001A3C6E" w:rsidRPr="00A70A22" w:rsidRDefault="001A3C6E" w:rsidP="00087FF5"/>
    <w:p w:rsidR="001A3C6E" w:rsidRPr="00A70A22" w:rsidRDefault="001A3C6E" w:rsidP="00087FF5"/>
    <w:p w:rsidR="001A3C6E" w:rsidRPr="00A70A22" w:rsidRDefault="001A3C6E" w:rsidP="00087FF5"/>
    <w:p w:rsidR="001A3C6E" w:rsidRPr="00A70A22" w:rsidRDefault="001A3C6E" w:rsidP="00087FF5"/>
    <w:p w:rsidR="001A3C6E" w:rsidRPr="00A70A22" w:rsidRDefault="001A3C6E" w:rsidP="00087FF5"/>
    <w:p w:rsidR="001A3C6E" w:rsidRPr="00A70A22" w:rsidRDefault="001A3C6E" w:rsidP="00087FF5">
      <w:r>
        <w:pict>
          <v:shape id="_x0000_i1031" type="#_x0000_t75" style="width:518.25pt;height:291.75pt">
            <v:imagedata r:id="rId11" o:title=""/>
          </v:shape>
        </w:pict>
      </w:r>
    </w:p>
    <w:p w:rsidR="001A3C6E" w:rsidRPr="00A70A22" w:rsidRDefault="001A3C6E" w:rsidP="00087FF5"/>
    <w:p w:rsidR="001A3C6E" w:rsidRPr="00A70A22" w:rsidRDefault="001A3C6E" w:rsidP="00087FF5"/>
    <w:p w:rsidR="001A3C6E" w:rsidRPr="00727AC7" w:rsidRDefault="001A3C6E" w:rsidP="00087FF5">
      <w:pPr>
        <w:rPr>
          <w:rFonts w:cs="Calibri"/>
        </w:rPr>
      </w:pPr>
      <w:r>
        <w:rPr>
          <w:rFonts w:cs="Calibri"/>
        </w:rPr>
        <w:t>.</w:t>
      </w:r>
    </w:p>
    <w:p w:rsidR="001A3C6E" w:rsidRPr="00E10268" w:rsidRDefault="001A3C6E" w:rsidP="000720E6">
      <w:pPr>
        <w:pStyle w:val="Heading2"/>
        <w:rPr>
          <w:noProof/>
          <w:lang w:val="ru-RU"/>
        </w:rPr>
      </w:pPr>
      <w:bookmarkStart w:id="6" w:name="_Toc494958291"/>
      <w:bookmarkStart w:id="7" w:name="_Toc495329936"/>
      <w:bookmarkStart w:id="8" w:name="_Toc495330316"/>
      <w:bookmarkStart w:id="9" w:name="_Toc495684337"/>
      <w:bookmarkStart w:id="10" w:name="_Toc495685516"/>
      <w:bookmarkStart w:id="11" w:name="_Toc495685758"/>
      <w:r w:rsidRPr="00274791">
        <w:rPr>
          <w:rStyle w:val="Heading6Char1"/>
        </w:rPr>
        <w:t>Вывод</w:t>
      </w:r>
      <w:bookmarkEnd w:id="6"/>
      <w:bookmarkEnd w:id="7"/>
      <w:bookmarkEnd w:id="8"/>
      <w:bookmarkEnd w:id="9"/>
      <w:r w:rsidRPr="00E10268">
        <w:rPr>
          <w:b/>
          <w:sz w:val="28"/>
          <w:szCs w:val="28"/>
          <w:lang w:val="ru-RU"/>
        </w:rPr>
        <w:t>:</w:t>
      </w:r>
      <w:bookmarkEnd w:id="10"/>
      <w:bookmarkEnd w:id="11"/>
      <w:r w:rsidRPr="00E10268">
        <w:rPr>
          <w:b/>
          <w:sz w:val="28"/>
          <w:szCs w:val="28"/>
          <w:lang w:val="ru-RU"/>
        </w:rPr>
        <w:fldChar w:fldCharType="begin"/>
      </w:r>
      <w:r w:rsidRPr="00E10268">
        <w:rPr>
          <w:b/>
          <w:sz w:val="28"/>
          <w:szCs w:val="28"/>
          <w:lang w:val="ru-RU"/>
        </w:rPr>
        <w:instrText xml:space="preserve"> </w:instrText>
      </w:r>
      <w:r>
        <w:rPr>
          <w:b/>
          <w:sz w:val="28"/>
          <w:szCs w:val="28"/>
        </w:rPr>
        <w:instrText>TOC</w:instrText>
      </w:r>
      <w:r w:rsidRPr="00E10268">
        <w:rPr>
          <w:b/>
          <w:sz w:val="28"/>
          <w:szCs w:val="28"/>
          <w:lang w:val="ru-RU"/>
        </w:rPr>
        <w:instrText xml:space="preserve"> \</w:instrText>
      </w:r>
      <w:r>
        <w:rPr>
          <w:b/>
          <w:sz w:val="28"/>
          <w:szCs w:val="28"/>
        </w:rPr>
        <w:instrText>o</w:instrText>
      </w:r>
      <w:r w:rsidRPr="00E10268">
        <w:rPr>
          <w:b/>
          <w:sz w:val="28"/>
          <w:szCs w:val="28"/>
          <w:lang w:val="ru-RU"/>
        </w:rPr>
        <w:instrText xml:space="preserve"> "1-3" \</w:instrText>
      </w:r>
      <w:r>
        <w:rPr>
          <w:b/>
          <w:sz w:val="28"/>
          <w:szCs w:val="28"/>
        </w:rPr>
        <w:instrText>h</w:instrText>
      </w:r>
      <w:r w:rsidRPr="00E10268">
        <w:rPr>
          <w:b/>
          <w:sz w:val="28"/>
          <w:szCs w:val="28"/>
          <w:lang w:val="ru-RU"/>
        </w:rPr>
        <w:instrText xml:space="preserve"> \</w:instrText>
      </w:r>
      <w:r>
        <w:rPr>
          <w:b/>
          <w:sz w:val="28"/>
          <w:szCs w:val="28"/>
        </w:rPr>
        <w:instrText>z</w:instrText>
      </w:r>
      <w:r w:rsidRPr="00E10268">
        <w:rPr>
          <w:b/>
          <w:sz w:val="28"/>
          <w:szCs w:val="28"/>
          <w:lang w:val="ru-RU"/>
        </w:rPr>
        <w:instrText xml:space="preserve"> \</w:instrText>
      </w:r>
      <w:r>
        <w:rPr>
          <w:b/>
          <w:sz w:val="28"/>
          <w:szCs w:val="28"/>
        </w:rPr>
        <w:instrText>u</w:instrText>
      </w:r>
      <w:r w:rsidRPr="00E10268">
        <w:rPr>
          <w:b/>
          <w:sz w:val="28"/>
          <w:szCs w:val="28"/>
          <w:lang w:val="ru-RU"/>
        </w:rPr>
        <w:instrText xml:space="preserve"> </w:instrText>
      </w:r>
      <w:r w:rsidRPr="00E10268">
        <w:rPr>
          <w:b/>
          <w:sz w:val="28"/>
          <w:szCs w:val="28"/>
          <w:lang w:val="ru-RU"/>
        </w:rPr>
        <w:fldChar w:fldCharType="end"/>
      </w:r>
    </w:p>
    <w:p w:rsidR="001A3C6E" w:rsidRPr="00727AC7" w:rsidRDefault="001A3C6E" w:rsidP="00087FF5">
      <w:pPr>
        <w:rPr>
          <w:rFonts w:cs="Calibri"/>
        </w:rPr>
      </w:pPr>
      <w:r w:rsidRPr="00727AC7">
        <w:rPr>
          <w:rFonts w:cs="Calibri"/>
        </w:rPr>
        <w:t>В результате выполнения лабораторной</w:t>
      </w:r>
      <w:r>
        <w:rPr>
          <w:rFonts w:cs="Calibri"/>
        </w:rPr>
        <w:t xml:space="preserve"> работы </w:t>
      </w:r>
      <w:r w:rsidRPr="00727AC7">
        <w:rPr>
          <w:rFonts w:cs="Calibri"/>
        </w:rPr>
        <w:t xml:space="preserve"> №1 я ознакомился со средой про</w:t>
      </w:r>
      <w:r>
        <w:rPr>
          <w:rFonts w:cs="Calibri"/>
        </w:rPr>
        <w:t>граммирования Visual Studio 2013</w:t>
      </w:r>
      <w:r w:rsidRPr="00727AC7">
        <w:rPr>
          <w:rFonts w:cs="Calibri"/>
        </w:rPr>
        <w:t xml:space="preserve"> и приобрел практические навыки программирования на языке C.</w:t>
      </w:r>
    </w:p>
    <w:p w:rsidR="001A3C6E" w:rsidRPr="00A70A22" w:rsidRDefault="001A3C6E" w:rsidP="00087FF5"/>
    <w:p w:rsidR="001A3C6E" w:rsidRPr="00A70A22" w:rsidRDefault="001A3C6E" w:rsidP="00087FF5"/>
    <w:p w:rsidR="001A3C6E" w:rsidRPr="00A70A22" w:rsidRDefault="001A3C6E" w:rsidP="00087FF5"/>
    <w:p w:rsidR="001A3C6E" w:rsidRPr="00A70A22" w:rsidRDefault="001A3C6E" w:rsidP="00087FF5"/>
    <w:p w:rsidR="001A3C6E" w:rsidRPr="00A70A22" w:rsidRDefault="001A3C6E" w:rsidP="00087FF5"/>
    <w:p w:rsidR="001A3C6E" w:rsidRPr="00A70A22" w:rsidRDefault="001A3C6E" w:rsidP="00087FF5"/>
    <w:p w:rsidR="001A3C6E" w:rsidRPr="00A70A22" w:rsidRDefault="001A3C6E" w:rsidP="00087FF5"/>
    <w:p w:rsidR="001A3C6E" w:rsidRPr="00A70A22" w:rsidRDefault="001A3C6E" w:rsidP="00087FF5"/>
    <w:p w:rsidR="001A3C6E" w:rsidRPr="00A70A22" w:rsidRDefault="001A3C6E" w:rsidP="00087FF5"/>
    <w:p w:rsidR="001A3C6E" w:rsidRPr="00A70A22" w:rsidRDefault="001A3C6E" w:rsidP="00087FF5"/>
    <w:p w:rsidR="001A3C6E" w:rsidRDefault="001A3C6E" w:rsidP="00087FF5"/>
    <w:p w:rsidR="001A3C6E" w:rsidRDefault="001A3C6E" w:rsidP="00087FF5"/>
    <w:p w:rsidR="001A3C6E" w:rsidRDefault="001A3C6E" w:rsidP="00087FF5"/>
    <w:p w:rsidR="001A3C6E" w:rsidRDefault="001A3C6E" w:rsidP="00087FF5"/>
    <w:p w:rsidR="001A3C6E" w:rsidRDefault="001A3C6E" w:rsidP="00A70A22"/>
    <w:p w:rsidR="001A3C6E" w:rsidRDefault="001A3C6E" w:rsidP="00A70A22"/>
    <w:p w:rsidR="001A3C6E" w:rsidRDefault="001A3C6E" w:rsidP="00A70A22"/>
    <w:p w:rsidR="001A3C6E" w:rsidRDefault="001A3C6E" w:rsidP="00A70A22"/>
    <w:p w:rsidR="001A3C6E" w:rsidRDefault="001A3C6E" w:rsidP="00A70A22"/>
    <w:p w:rsidR="001A3C6E" w:rsidRPr="00A70A22" w:rsidRDefault="001A3C6E" w:rsidP="00A70A22"/>
    <w:sectPr w:rsidR="001A3C6E" w:rsidRPr="00A70A22" w:rsidSect="000C2691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3C6E" w:rsidRDefault="001A3C6E" w:rsidP="00130967">
      <w:r>
        <w:separator/>
      </w:r>
    </w:p>
  </w:endnote>
  <w:endnote w:type="continuationSeparator" w:id="0">
    <w:p w:rsidR="001A3C6E" w:rsidRDefault="001A3C6E" w:rsidP="001309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3C6E" w:rsidRDefault="001A3C6E" w:rsidP="00130967">
      <w:r>
        <w:separator/>
      </w:r>
    </w:p>
  </w:footnote>
  <w:footnote w:type="continuationSeparator" w:id="0">
    <w:p w:rsidR="001A3C6E" w:rsidRDefault="001A3C6E" w:rsidP="001309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23.25pt;height:17.25pt" o:bullet="t">
        <v:imagedata r:id="rId1" o:title=""/>
      </v:shape>
    </w:pict>
  </w:numPicBullet>
  <w:numPicBullet w:numPicBulletId="1">
    <w:pict>
      <v:shape id="_x0000_i1026" type="#_x0000_t75" style="width:29.25pt;height:20.25pt" o:bullet="t">
        <v:imagedata r:id="rId2" o:title=""/>
      </v:shape>
    </w:pict>
  </w:numPicBullet>
  <w:abstractNum w:abstractNumId="0">
    <w:nsid w:val="FFFFFF7C"/>
    <w:multiLevelType w:val="singleLevel"/>
    <w:tmpl w:val="F0186B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C8A638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C61490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152EEAD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C44E78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FDA07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59892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DD4BA3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FDCC1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68947E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C63455"/>
    <w:multiLevelType w:val="hybridMultilevel"/>
    <w:tmpl w:val="6F52079C"/>
    <w:lvl w:ilvl="0" w:tplc="2DE2AC6A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160C7A1C"/>
    <w:multiLevelType w:val="hybridMultilevel"/>
    <w:tmpl w:val="4E86BC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9196E78"/>
    <w:multiLevelType w:val="hybridMultilevel"/>
    <w:tmpl w:val="ABBC003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74F36EC1"/>
    <w:multiLevelType w:val="hybridMultilevel"/>
    <w:tmpl w:val="ABBC003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10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166F1"/>
    <w:rsid w:val="000210C3"/>
    <w:rsid w:val="000422FA"/>
    <w:rsid w:val="000720E6"/>
    <w:rsid w:val="000807EF"/>
    <w:rsid w:val="00087FF5"/>
    <w:rsid w:val="000A0F3D"/>
    <w:rsid w:val="000C2691"/>
    <w:rsid w:val="00100AEB"/>
    <w:rsid w:val="00103F68"/>
    <w:rsid w:val="0012293D"/>
    <w:rsid w:val="00130967"/>
    <w:rsid w:val="001332C8"/>
    <w:rsid w:val="00146BA6"/>
    <w:rsid w:val="00195159"/>
    <w:rsid w:val="001A3C6E"/>
    <w:rsid w:val="001F539F"/>
    <w:rsid w:val="001F5C81"/>
    <w:rsid w:val="00202FE6"/>
    <w:rsid w:val="0021080C"/>
    <w:rsid w:val="00230E9C"/>
    <w:rsid w:val="00251F49"/>
    <w:rsid w:val="00274791"/>
    <w:rsid w:val="00337847"/>
    <w:rsid w:val="003425A3"/>
    <w:rsid w:val="003429D9"/>
    <w:rsid w:val="00377594"/>
    <w:rsid w:val="003A144D"/>
    <w:rsid w:val="003B6F0C"/>
    <w:rsid w:val="003B6FC9"/>
    <w:rsid w:val="003B7C3D"/>
    <w:rsid w:val="003C745A"/>
    <w:rsid w:val="00406B11"/>
    <w:rsid w:val="004102D6"/>
    <w:rsid w:val="0041785A"/>
    <w:rsid w:val="0042578C"/>
    <w:rsid w:val="0042734C"/>
    <w:rsid w:val="00443AC1"/>
    <w:rsid w:val="00451A30"/>
    <w:rsid w:val="0045260C"/>
    <w:rsid w:val="00471CA5"/>
    <w:rsid w:val="00472261"/>
    <w:rsid w:val="0049344E"/>
    <w:rsid w:val="004A2CD5"/>
    <w:rsid w:val="004A79C5"/>
    <w:rsid w:val="004C166A"/>
    <w:rsid w:val="004C725F"/>
    <w:rsid w:val="004C7433"/>
    <w:rsid w:val="004E1E6C"/>
    <w:rsid w:val="004E3BD1"/>
    <w:rsid w:val="004E747F"/>
    <w:rsid w:val="00502A3F"/>
    <w:rsid w:val="0050636F"/>
    <w:rsid w:val="0051114D"/>
    <w:rsid w:val="0052355E"/>
    <w:rsid w:val="00527CA2"/>
    <w:rsid w:val="0053503D"/>
    <w:rsid w:val="0056098E"/>
    <w:rsid w:val="0058438A"/>
    <w:rsid w:val="0059691A"/>
    <w:rsid w:val="005B4433"/>
    <w:rsid w:val="005C1E27"/>
    <w:rsid w:val="005E7CE2"/>
    <w:rsid w:val="00615981"/>
    <w:rsid w:val="0063663E"/>
    <w:rsid w:val="00675121"/>
    <w:rsid w:val="006B2FE2"/>
    <w:rsid w:val="006B7D75"/>
    <w:rsid w:val="006D713C"/>
    <w:rsid w:val="006D7712"/>
    <w:rsid w:val="006E04BA"/>
    <w:rsid w:val="006E7EDC"/>
    <w:rsid w:val="006F04FF"/>
    <w:rsid w:val="00701ADF"/>
    <w:rsid w:val="007248FB"/>
    <w:rsid w:val="00727AC7"/>
    <w:rsid w:val="00753699"/>
    <w:rsid w:val="007577CF"/>
    <w:rsid w:val="007C6447"/>
    <w:rsid w:val="007F6FBD"/>
    <w:rsid w:val="008161B4"/>
    <w:rsid w:val="008164F7"/>
    <w:rsid w:val="008716C7"/>
    <w:rsid w:val="008A1FE6"/>
    <w:rsid w:val="008A518D"/>
    <w:rsid w:val="008B0082"/>
    <w:rsid w:val="008E6B5D"/>
    <w:rsid w:val="009667BE"/>
    <w:rsid w:val="00973562"/>
    <w:rsid w:val="00973EAB"/>
    <w:rsid w:val="009B1F44"/>
    <w:rsid w:val="009C0587"/>
    <w:rsid w:val="009E607E"/>
    <w:rsid w:val="00A239B5"/>
    <w:rsid w:val="00A24685"/>
    <w:rsid w:val="00A70A22"/>
    <w:rsid w:val="00A950D1"/>
    <w:rsid w:val="00AA5775"/>
    <w:rsid w:val="00AF5706"/>
    <w:rsid w:val="00B02F44"/>
    <w:rsid w:val="00B07FAD"/>
    <w:rsid w:val="00B3053F"/>
    <w:rsid w:val="00B92F15"/>
    <w:rsid w:val="00B936E4"/>
    <w:rsid w:val="00BD1DD2"/>
    <w:rsid w:val="00BE6036"/>
    <w:rsid w:val="00C01A0C"/>
    <w:rsid w:val="00C06ADC"/>
    <w:rsid w:val="00C14EE2"/>
    <w:rsid w:val="00C43B92"/>
    <w:rsid w:val="00C468FC"/>
    <w:rsid w:val="00C61D21"/>
    <w:rsid w:val="00C77CE5"/>
    <w:rsid w:val="00C8715C"/>
    <w:rsid w:val="00C91CD8"/>
    <w:rsid w:val="00CC4277"/>
    <w:rsid w:val="00CE29AB"/>
    <w:rsid w:val="00D0564D"/>
    <w:rsid w:val="00D05E70"/>
    <w:rsid w:val="00D166F1"/>
    <w:rsid w:val="00D20C76"/>
    <w:rsid w:val="00D57F96"/>
    <w:rsid w:val="00D60151"/>
    <w:rsid w:val="00D63549"/>
    <w:rsid w:val="00D74972"/>
    <w:rsid w:val="00D82278"/>
    <w:rsid w:val="00D87261"/>
    <w:rsid w:val="00DA5958"/>
    <w:rsid w:val="00DB5106"/>
    <w:rsid w:val="00DC51A7"/>
    <w:rsid w:val="00E070EB"/>
    <w:rsid w:val="00E10268"/>
    <w:rsid w:val="00E15B06"/>
    <w:rsid w:val="00E16204"/>
    <w:rsid w:val="00E67887"/>
    <w:rsid w:val="00E87E3C"/>
    <w:rsid w:val="00EC0ED4"/>
    <w:rsid w:val="00ED67D2"/>
    <w:rsid w:val="00FA65E6"/>
    <w:rsid w:val="00FD3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uiPriority="0" w:unhideWhenUsed="1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Normal">
    <w:name w:val="Normal"/>
    <w:qFormat/>
    <w:rsid w:val="00C91CD8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087FF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50636F"/>
    <w:pPr>
      <w:keepNext/>
      <w:keepLines/>
      <w:widowControl w:val="0"/>
      <w:spacing w:before="40"/>
      <w:outlineLvl w:val="1"/>
    </w:pPr>
    <w:rPr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B07FA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1"/>
    <w:uiPriority w:val="99"/>
    <w:qFormat/>
    <w:locked/>
    <w:rsid w:val="0027479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1"/>
    <w:uiPriority w:val="99"/>
    <w:qFormat/>
    <w:locked/>
    <w:rsid w:val="0027479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1"/>
    <w:uiPriority w:val="99"/>
    <w:qFormat/>
    <w:locked/>
    <w:rsid w:val="0027479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locked/>
    <w:rsid w:val="00E070EB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locked/>
    <w:rsid w:val="00E070EB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E6B5D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0636F"/>
    <w:rPr>
      <w:rFonts w:eastAsia="Times New Roman" w:cs="Times New Roman"/>
      <w:sz w:val="26"/>
      <w:szCs w:val="26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B07FAD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C1E27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5C1E27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5C1E27"/>
    <w:rPr>
      <w:rFonts w:ascii="Calibri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5C1E27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5C1E27"/>
    <w:rPr>
      <w:rFonts w:ascii="Calibri" w:hAnsi="Calibri" w:cs="Times New Roman"/>
      <w:i/>
      <w:iCs/>
      <w:sz w:val="24"/>
      <w:szCs w:val="24"/>
    </w:rPr>
  </w:style>
  <w:style w:type="paragraph" w:styleId="ListParagraph">
    <w:name w:val="List Paragraph"/>
    <w:basedOn w:val="Normal"/>
    <w:uiPriority w:val="99"/>
    <w:qFormat/>
    <w:rsid w:val="001309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13096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30967"/>
    <w:rPr>
      <w:rFonts w:ascii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rsid w:val="0013096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30967"/>
    <w:rPr>
      <w:rFonts w:ascii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rsid w:val="001309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30967"/>
    <w:rPr>
      <w:rFonts w:ascii="Tahoma" w:hAnsi="Tahoma" w:cs="Tahoma"/>
      <w:sz w:val="16"/>
      <w:szCs w:val="16"/>
      <w:lang w:eastAsia="ru-RU"/>
    </w:rPr>
  </w:style>
  <w:style w:type="paragraph" w:styleId="NormalWeb">
    <w:name w:val="Normal (Web)"/>
    <w:basedOn w:val="Normal"/>
    <w:uiPriority w:val="99"/>
    <w:rsid w:val="00D0564D"/>
    <w:pPr>
      <w:spacing w:before="100" w:beforeAutospacing="1" w:after="100" w:afterAutospacing="1"/>
    </w:pPr>
    <w:rPr>
      <w:rFonts w:eastAsia="Calibri"/>
    </w:rPr>
  </w:style>
  <w:style w:type="paragraph" w:styleId="TOC2">
    <w:name w:val="toc 2"/>
    <w:basedOn w:val="Normal"/>
    <w:next w:val="Normal"/>
    <w:autoRedefine/>
    <w:uiPriority w:val="99"/>
    <w:locked/>
    <w:rsid w:val="00087FF5"/>
    <w:pPr>
      <w:spacing w:after="100" w:line="276" w:lineRule="auto"/>
      <w:ind w:left="220"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rsid w:val="00087FF5"/>
    <w:rPr>
      <w:rFonts w:cs="Times New Roman"/>
      <w:color w:val="0000FF"/>
      <w:u w:val="single"/>
    </w:rPr>
  </w:style>
  <w:style w:type="paragraph" w:styleId="TOCHeading">
    <w:name w:val="TOC Heading"/>
    <w:basedOn w:val="Heading1"/>
    <w:next w:val="Normal"/>
    <w:uiPriority w:val="99"/>
    <w:qFormat/>
    <w:rsid w:val="00087FF5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TOC3">
    <w:name w:val="toc 3"/>
    <w:basedOn w:val="Normal"/>
    <w:next w:val="Normal"/>
    <w:autoRedefine/>
    <w:uiPriority w:val="99"/>
    <w:locked/>
    <w:rsid w:val="00087FF5"/>
    <w:pPr>
      <w:spacing w:after="100" w:line="276" w:lineRule="auto"/>
      <w:ind w:left="440"/>
    </w:pPr>
    <w:rPr>
      <w:rFonts w:ascii="Calibri" w:eastAsia="Calibri" w:hAnsi="Calibri"/>
      <w:sz w:val="22"/>
      <w:szCs w:val="22"/>
      <w:lang w:eastAsia="en-US"/>
    </w:rPr>
  </w:style>
  <w:style w:type="character" w:customStyle="1" w:styleId="Heading4Char1">
    <w:name w:val="Heading 4 Char1"/>
    <w:basedOn w:val="DefaultParagraphFont"/>
    <w:link w:val="Heading4"/>
    <w:uiPriority w:val="99"/>
    <w:locked/>
    <w:rsid w:val="00274791"/>
    <w:rPr>
      <w:rFonts w:eastAsia="Times New Roman" w:cs="Times New Roman"/>
      <w:b/>
      <w:bCs/>
      <w:sz w:val="28"/>
      <w:szCs w:val="28"/>
      <w:lang w:val="ru-RU" w:eastAsia="ru-RU" w:bidi="ar-SA"/>
    </w:rPr>
  </w:style>
  <w:style w:type="paragraph" w:styleId="TOC1">
    <w:name w:val="toc 1"/>
    <w:basedOn w:val="Normal"/>
    <w:next w:val="Normal"/>
    <w:autoRedefine/>
    <w:uiPriority w:val="99"/>
    <w:semiHidden/>
    <w:locked/>
    <w:rsid w:val="00FD3038"/>
  </w:style>
  <w:style w:type="paragraph" w:styleId="Index1">
    <w:name w:val="index 1"/>
    <w:basedOn w:val="Normal"/>
    <w:next w:val="Normal"/>
    <w:autoRedefine/>
    <w:uiPriority w:val="99"/>
    <w:semiHidden/>
    <w:rsid w:val="00FD3038"/>
    <w:pPr>
      <w:ind w:left="240" w:hanging="240"/>
    </w:pPr>
  </w:style>
  <w:style w:type="character" w:customStyle="1" w:styleId="Heading5Char1">
    <w:name w:val="Heading 5 Char1"/>
    <w:basedOn w:val="DefaultParagraphFont"/>
    <w:link w:val="Heading5"/>
    <w:uiPriority w:val="99"/>
    <w:locked/>
    <w:rsid w:val="00274791"/>
    <w:rPr>
      <w:rFonts w:eastAsia="Times New Roman" w:cs="Times New Roman"/>
      <w:b/>
      <w:bCs/>
      <w:i/>
      <w:iCs/>
      <w:sz w:val="26"/>
      <w:szCs w:val="26"/>
      <w:lang w:val="ru-RU" w:eastAsia="ru-RU" w:bidi="ar-SA"/>
    </w:rPr>
  </w:style>
  <w:style w:type="character" w:customStyle="1" w:styleId="Heading6Char1">
    <w:name w:val="Heading 6 Char1"/>
    <w:basedOn w:val="DefaultParagraphFont"/>
    <w:link w:val="Heading6"/>
    <w:uiPriority w:val="99"/>
    <w:locked/>
    <w:rsid w:val="00274791"/>
    <w:rPr>
      <w:rFonts w:eastAsia="Times New Roman" w:cs="Times New Roman"/>
      <w:b/>
      <w:bCs/>
      <w:sz w:val="22"/>
      <w:szCs w:val="22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5824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4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4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4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179</TotalTime>
  <Pages>7</Pages>
  <Words>358</Words>
  <Characters>2046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OKO509-06</dc:creator>
  <cp:keywords/>
  <dc:description/>
  <cp:lastModifiedBy>Xilinx</cp:lastModifiedBy>
  <cp:revision>31</cp:revision>
  <dcterms:created xsi:type="dcterms:W3CDTF">2016-09-20T11:13:00Z</dcterms:created>
  <dcterms:modified xsi:type="dcterms:W3CDTF">2017-10-14T18:42:00Z</dcterms:modified>
</cp:coreProperties>
</file>